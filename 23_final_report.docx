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E6CE" w14:textId="77777777" w:rsidR="002258C4" w:rsidRDefault="00000000">
      <w:pPr>
        <w:pStyle w:val="Title"/>
      </w:pPr>
      <w:r>
        <w:t>Final Report</w:t>
      </w:r>
    </w:p>
    <w:p w14:paraId="259E2CFA" w14:textId="77777777" w:rsidR="002258C4" w:rsidRDefault="00000000">
      <w:pPr>
        <w:pStyle w:val="Author"/>
      </w:pPr>
      <w:r>
        <w:t>randy</w:t>
      </w:r>
    </w:p>
    <w:p w14:paraId="403038E1" w14:textId="77777777" w:rsidR="002258C4" w:rsidRDefault="00000000">
      <w:pPr>
        <w:pStyle w:val="Date"/>
      </w:pPr>
      <w:r>
        <w:t>2024-06-19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40435456"/>
        <w:docPartObj>
          <w:docPartGallery w:val="Table of Contents"/>
          <w:docPartUnique/>
        </w:docPartObj>
      </w:sdtPr>
      <w:sdtContent>
        <w:p w14:paraId="1502E336" w14:textId="77777777" w:rsidR="002258C4" w:rsidRDefault="00000000">
          <w:pPr>
            <w:pStyle w:val="TOCHeading"/>
          </w:pPr>
          <w:r>
            <w:t>Table of Contents</w:t>
          </w:r>
        </w:p>
        <w:p w14:paraId="2AD34F6F" w14:textId="77777777" w:rsidR="00EA6A6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9695828" w:history="1">
            <w:r w:rsidR="00EA6A6C" w:rsidRPr="00F13F4D">
              <w:rPr>
                <w:rStyle w:val="Hyperlink"/>
                <w:noProof/>
              </w:rPr>
              <w:t>Goal of the analysis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_Toc169695828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2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079B0D60" w14:textId="77777777" w:rsidR="00EA6A6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695829" w:history="1">
            <w:r w:rsidR="00EA6A6C" w:rsidRPr="00F13F4D">
              <w:rPr>
                <w:rStyle w:val="Hyperlink"/>
                <w:noProof/>
              </w:rPr>
              <w:t>Final Table1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_Toc169695829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3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625CCA41" w14:textId="77777777" w:rsidR="00EA6A6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695830" w:history="1">
            <w:r w:rsidR="00EA6A6C" w:rsidRPr="00F13F4D">
              <w:rPr>
                <w:rStyle w:val="Hyperlink"/>
                <w:noProof/>
              </w:rPr>
              <w:t>Contingency Table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_Toc169695830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6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1CC80A2A" w14:textId="77777777" w:rsidR="00EA6A6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31" w:history="1">
            <w:r w:rsidR="00EA6A6C" w:rsidRPr="00F13F4D">
              <w:rPr>
                <w:rStyle w:val="Hyperlink"/>
                <w:noProof/>
              </w:rPr>
              <w:t>Training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_Toc169695831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6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413AABF9" w14:textId="77777777" w:rsidR="00EA6A6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32" w:history="1">
            <w:r w:rsidR="00EA6A6C" w:rsidRPr="00F13F4D">
              <w:rPr>
                <w:rStyle w:val="Hyperlink"/>
                <w:noProof/>
              </w:rPr>
              <w:t>1 Year Interval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_Toc169695832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6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02E44A93" w14:textId="77777777" w:rsidR="00EA6A6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33" w:history="1">
            <w:r w:rsidR="00EA6A6C" w:rsidRPr="00F13F4D">
              <w:rPr>
                <w:rStyle w:val="Hyperlink"/>
                <w:noProof/>
              </w:rPr>
              <w:t>2 Year Interval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_Toc169695833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6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0B0D9816" w14:textId="77777777" w:rsidR="00EA6A6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34" w:history="1">
            <w:r w:rsidR="00EA6A6C" w:rsidRPr="00F13F4D">
              <w:rPr>
                <w:rStyle w:val="Hyperlink"/>
                <w:noProof/>
              </w:rPr>
              <w:t>3 Year Interval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_Toc169695834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7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23903DB1" w14:textId="77777777" w:rsidR="00EA6A6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35" w:history="1">
            <w:r w:rsidR="00EA6A6C" w:rsidRPr="00F13F4D">
              <w:rPr>
                <w:rStyle w:val="Hyperlink"/>
                <w:noProof/>
              </w:rPr>
              <w:t>4 Year Interval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_Toc169695835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7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6F9B7486" w14:textId="77777777" w:rsidR="00EA6A6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36" w:history="1">
            <w:r w:rsidR="00EA6A6C" w:rsidRPr="00F13F4D">
              <w:rPr>
                <w:rStyle w:val="Hyperlink"/>
                <w:noProof/>
              </w:rPr>
              <w:t>5 Year Interval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_Toc169695836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7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39D22357" w14:textId="77777777" w:rsidR="00EA6A6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37" w:history="1">
            <w:r w:rsidR="00EA6A6C" w:rsidRPr="00F13F4D">
              <w:rPr>
                <w:rStyle w:val="Hyperlink"/>
                <w:noProof/>
              </w:rPr>
              <w:t>Testing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_Toc169695837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8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4DA29CFE" w14:textId="77777777" w:rsidR="00EA6A6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38" w:history="1">
            <w:r w:rsidR="00EA6A6C" w:rsidRPr="00F13F4D">
              <w:rPr>
                <w:rStyle w:val="Hyperlink"/>
                <w:noProof/>
              </w:rPr>
              <w:t>1 Year Interval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_Toc169695838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8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726D94B0" w14:textId="77777777" w:rsidR="00EA6A6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39" w:history="1">
            <w:r w:rsidR="00EA6A6C" w:rsidRPr="00F13F4D">
              <w:rPr>
                <w:rStyle w:val="Hyperlink"/>
                <w:noProof/>
              </w:rPr>
              <w:t>2 Year Interval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_Toc169695839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8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70EE0AA9" w14:textId="77777777" w:rsidR="00EA6A6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40" w:history="1">
            <w:r w:rsidR="00EA6A6C" w:rsidRPr="00F13F4D">
              <w:rPr>
                <w:rStyle w:val="Hyperlink"/>
                <w:noProof/>
              </w:rPr>
              <w:t>3 Year Interval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_Toc169695840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8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771BF6CB" w14:textId="77777777" w:rsidR="00EA6A6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41" w:history="1">
            <w:r w:rsidR="00EA6A6C" w:rsidRPr="00F13F4D">
              <w:rPr>
                <w:rStyle w:val="Hyperlink"/>
                <w:noProof/>
              </w:rPr>
              <w:t>4 Year Interval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_Toc169695841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9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06D7BE43" w14:textId="77777777" w:rsidR="00EA6A6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42" w:history="1">
            <w:r w:rsidR="00EA6A6C" w:rsidRPr="00F13F4D">
              <w:rPr>
                <w:rStyle w:val="Hyperlink"/>
                <w:noProof/>
              </w:rPr>
              <w:t>5 Year Interval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_Toc169695842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9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1DAAD534" w14:textId="77777777" w:rsidR="00EA6A6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695843" w:history="1">
            <w:r w:rsidR="00EA6A6C" w:rsidRPr="00F13F4D">
              <w:rPr>
                <w:rStyle w:val="Hyperlink"/>
                <w:noProof/>
              </w:rPr>
              <w:t>Final Model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_Toc169695843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10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3DC1DC98" w14:textId="77777777" w:rsidR="00EA6A6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44" w:history="1">
            <w:r w:rsidR="00EA6A6C" w:rsidRPr="00F13F4D">
              <w:rPr>
                <w:rStyle w:val="Hyperlink"/>
                <w:noProof/>
              </w:rPr>
              <w:t>Value + Rate model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_Toc169695844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10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51388F9B" w14:textId="77777777" w:rsidR="00EA6A6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45" w:history="1">
            <w:r w:rsidR="00EA6A6C" w:rsidRPr="00F13F4D">
              <w:rPr>
                <w:rStyle w:val="Hyperlink"/>
                <w:noProof/>
              </w:rPr>
              <w:t>Summarization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_Toc169695845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11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01EA05BA" w14:textId="77777777" w:rsidR="00EA6A6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46" w:history="1">
            <w:r w:rsidR="00EA6A6C" w:rsidRPr="00F13F4D">
              <w:rPr>
                <w:rStyle w:val="Hyperlink"/>
                <w:noProof/>
              </w:rPr>
              <w:t>SD Calculation for slope term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_Toc169695846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13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09EA70F0" w14:textId="77777777" w:rsidR="00EA6A6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695847" w:history="1">
            <w:r w:rsidR="00EA6A6C" w:rsidRPr="00F13F4D">
              <w:rPr>
                <w:rStyle w:val="Hyperlink"/>
                <w:noProof/>
              </w:rPr>
              <w:t>Prediction Performance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_Toc169695847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14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01FB5BCB" w14:textId="77777777" w:rsidR="00EA6A6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48" w:history="1">
            <w:r w:rsidR="00EA6A6C" w:rsidRPr="00F13F4D">
              <w:rPr>
                <w:rStyle w:val="Hyperlink"/>
                <w:noProof/>
              </w:rPr>
              <w:t>Training set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_Toc169695848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14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22FD327C" w14:textId="77777777" w:rsidR="00EA6A6C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695849" w:history="1">
            <w:r w:rsidR="00EA6A6C" w:rsidRPr="00F13F4D">
              <w:rPr>
                <w:rStyle w:val="Hyperlink"/>
                <w:noProof/>
              </w:rPr>
              <w:t>Testing set</w:t>
            </w:r>
            <w:r w:rsidR="00EA6A6C">
              <w:rPr>
                <w:noProof/>
                <w:webHidden/>
              </w:rPr>
              <w:tab/>
            </w:r>
            <w:r w:rsidR="00EA6A6C">
              <w:rPr>
                <w:noProof/>
                <w:webHidden/>
              </w:rPr>
              <w:fldChar w:fldCharType="begin"/>
            </w:r>
            <w:r w:rsidR="00EA6A6C">
              <w:rPr>
                <w:noProof/>
                <w:webHidden/>
              </w:rPr>
              <w:instrText xml:space="preserve"> PAGEREF _Toc169695849 \h </w:instrText>
            </w:r>
            <w:r w:rsidR="00EA6A6C">
              <w:rPr>
                <w:noProof/>
                <w:webHidden/>
              </w:rPr>
            </w:r>
            <w:r w:rsidR="00EA6A6C">
              <w:rPr>
                <w:noProof/>
                <w:webHidden/>
              </w:rPr>
              <w:fldChar w:fldCharType="separate"/>
            </w:r>
            <w:r w:rsidR="00EA6A6C">
              <w:rPr>
                <w:noProof/>
                <w:webHidden/>
              </w:rPr>
              <w:t>15</w:t>
            </w:r>
            <w:r w:rsidR="00EA6A6C">
              <w:rPr>
                <w:noProof/>
                <w:webHidden/>
              </w:rPr>
              <w:fldChar w:fldCharType="end"/>
            </w:r>
          </w:hyperlink>
        </w:p>
        <w:p w14:paraId="66868F06" w14:textId="77777777" w:rsidR="002258C4" w:rsidRDefault="00000000">
          <w:r>
            <w:fldChar w:fldCharType="end"/>
          </w:r>
        </w:p>
      </w:sdtContent>
    </w:sdt>
    <w:p w14:paraId="5329CA2C" w14:textId="77777777" w:rsidR="002258C4" w:rsidRDefault="00000000">
      <w:r>
        <w:br w:type="page"/>
      </w:r>
    </w:p>
    <w:p w14:paraId="053DD088" w14:textId="77777777" w:rsidR="002258C4" w:rsidRDefault="00000000">
      <w:pPr>
        <w:pStyle w:val="Heading2"/>
      </w:pPr>
      <w:bookmarkStart w:id="0" w:name="_Toc169695828"/>
      <w:bookmarkStart w:id="1" w:name="goal-of-the-analysis"/>
      <w:r>
        <w:lastRenderedPageBreak/>
        <w:t>Goal of the analysis</w:t>
      </w:r>
      <w:bookmarkEnd w:id="0"/>
    </w:p>
    <w:p w14:paraId="2F759D04" w14:textId="77777777" w:rsidR="002258C4" w:rsidRDefault="00000000">
      <w:pPr>
        <w:numPr>
          <w:ilvl w:val="0"/>
          <w:numId w:val="2"/>
        </w:numPr>
      </w:pPr>
      <w:r>
        <w:t xml:space="preserve">☒ Fit the final joint model with rate with </w:t>
      </w:r>
      <w:r>
        <w:rPr>
          <w:rStyle w:val="VerbatimChar"/>
        </w:rPr>
        <w:t>JMbayes2</w:t>
      </w:r>
      <w:r>
        <w:t xml:space="preserve"> based on model selection results</w:t>
      </w:r>
    </w:p>
    <w:p w14:paraId="4E15715A" w14:textId="77777777" w:rsidR="002258C4" w:rsidRDefault="00000000">
      <w:pPr>
        <w:numPr>
          <w:ilvl w:val="0"/>
          <w:numId w:val="2"/>
        </w:numPr>
      </w:pPr>
      <w:r>
        <w:t>☒ Table1</w:t>
      </w:r>
    </w:p>
    <w:p w14:paraId="27AA6DCD" w14:textId="77777777" w:rsidR="002258C4" w:rsidRDefault="00000000">
      <w:pPr>
        <w:numPr>
          <w:ilvl w:val="0"/>
          <w:numId w:val="2"/>
        </w:numPr>
      </w:pPr>
      <w:r>
        <w:t>☒ Life Tables for Training and Testing datasets</w:t>
      </w:r>
    </w:p>
    <w:p w14:paraId="50431EB9" w14:textId="77777777" w:rsidR="002258C4" w:rsidRDefault="00000000">
      <w:pPr>
        <w:numPr>
          <w:ilvl w:val="0"/>
          <w:numId w:val="2"/>
        </w:numPr>
      </w:pPr>
      <w:r>
        <w:t>☒ Dynamic prediction for the joint model</w:t>
      </w:r>
    </w:p>
    <w:p w14:paraId="39FE8376" w14:textId="77777777" w:rsidR="002258C4" w:rsidRDefault="00000000">
      <w:pPr>
        <w:numPr>
          <w:ilvl w:val="0"/>
          <w:numId w:val="2"/>
        </w:numPr>
      </w:pPr>
      <w:r>
        <w:t>☒ Training dataset</w:t>
      </w:r>
    </w:p>
    <w:p w14:paraId="7406210D" w14:textId="77777777" w:rsidR="002258C4" w:rsidRDefault="00000000">
      <w:pPr>
        <w:numPr>
          <w:ilvl w:val="1"/>
          <w:numId w:val="3"/>
        </w:numPr>
      </w:pPr>
      <w:r>
        <w:t xml:space="preserve">☒ Calculate the AUC for the joint model for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>
        <w:t xml:space="preserve"> (year)</w:t>
      </w:r>
    </w:p>
    <w:p w14:paraId="2A2EF219" w14:textId="77777777" w:rsidR="002258C4" w:rsidRDefault="00000000">
      <w:pPr>
        <w:numPr>
          <w:ilvl w:val="1"/>
          <w:numId w:val="3"/>
        </w:numPr>
      </w:pPr>
      <w:r>
        <w:t xml:space="preserve">☒ Calculate the Brier score for the joint model for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>
        <w:t xml:space="preserve"> (year)</w:t>
      </w:r>
    </w:p>
    <w:p w14:paraId="660A8504" w14:textId="77777777" w:rsidR="002258C4" w:rsidRDefault="00000000">
      <w:pPr>
        <w:numPr>
          <w:ilvl w:val="0"/>
          <w:numId w:val="2"/>
        </w:numPr>
      </w:pPr>
      <w:r>
        <w:t>☒ Testing dataset</w:t>
      </w:r>
    </w:p>
    <w:p w14:paraId="3C9DE5C9" w14:textId="77777777" w:rsidR="002258C4" w:rsidRDefault="00000000">
      <w:pPr>
        <w:numPr>
          <w:ilvl w:val="1"/>
          <w:numId w:val="4"/>
        </w:numPr>
      </w:pPr>
      <w:r>
        <w:t xml:space="preserve">☒ Calculate the AUC for the joint model for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>
        <w:t xml:space="preserve"> (year)</w:t>
      </w:r>
    </w:p>
    <w:p w14:paraId="1085291D" w14:textId="77777777" w:rsidR="002258C4" w:rsidRDefault="00000000">
      <w:pPr>
        <w:numPr>
          <w:ilvl w:val="1"/>
          <w:numId w:val="4"/>
        </w:numPr>
      </w:pPr>
      <w:r>
        <w:t xml:space="preserve">☒ Calculate the Brier score for the joint model for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>
        <w:t xml:space="preserve"> (year)</w:t>
      </w:r>
    </w:p>
    <w:p w14:paraId="5F86EFE3" w14:textId="77777777" w:rsidR="002258C4" w:rsidRDefault="00000000">
      <w:r>
        <w:br w:type="page"/>
      </w:r>
    </w:p>
    <w:p w14:paraId="56ADB3B3" w14:textId="77777777" w:rsidR="002258C4" w:rsidRDefault="00000000">
      <w:pPr>
        <w:pStyle w:val="Heading2"/>
      </w:pPr>
      <w:bookmarkStart w:id="2" w:name="_Toc169695829"/>
      <w:bookmarkStart w:id="3" w:name="final-table1"/>
      <w:bookmarkEnd w:id="1"/>
      <w:r>
        <w:lastRenderedPageBreak/>
        <w:t>Final Table1</w:t>
      </w:r>
      <w:bookmarkEnd w:id="2"/>
    </w:p>
    <w:p w14:paraId="60D3CADE" w14:textId="77777777" w:rsidR="002258C4" w:rsidRDefault="00000000">
      <w:pPr>
        <w:pStyle w:val="FirstParagraph"/>
      </w:pPr>
      <w:r>
        <w:t xml:space="preserve">For testing dataset there are missings for </w:t>
      </w:r>
      <w:r>
        <w:rPr>
          <w:rStyle w:val="VerbatimChar"/>
        </w:rPr>
        <w:t>amh</w:t>
      </w:r>
      <w:r>
        <w:t xml:space="preserve"> and the visit numbers are different from the training.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99"/>
        <w:gridCol w:w="2056"/>
        <w:gridCol w:w="2300"/>
        <w:gridCol w:w="2214"/>
      </w:tblGrid>
      <w:tr w:rsidR="002258C4" w14:paraId="6AF99DAC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959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Characteristics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A89C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901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35D30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0Training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600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21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ABF4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1Testing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301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258C4" w14:paraId="05F89823" w14:textId="77777777" w:rsidTr="002258C4">
        <w:trPr>
          <w:jc w:val="center"/>
        </w:trPr>
        <w:tc>
          <w:tcPr>
            <w:tcW w:w="309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2D23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Baseline Age (years)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8204A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B7E38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5DAD2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178C4B94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13522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1897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46.38 (2.41)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C3E6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46.42 (2.41)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2142A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46.29 (2.42)</w:t>
            </w:r>
          </w:p>
        </w:tc>
      </w:tr>
      <w:tr w:rsidR="002258C4" w14:paraId="10690DE8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C28B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28D95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46.00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E6146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46.00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69399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46.00</w:t>
            </w:r>
          </w:p>
        </w:tc>
      </w:tr>
      <w:tr w:rsidR="002258C4" w14:paraId="08DDD199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72F09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[Range]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43720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[42.00, 53.00]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38BB6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[42.00, 53.00]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38ABA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[42.00, 53.00]</w:t>
            </w:r>
          </w:p>
        </w:tc>
      </w:tr>
      <w:tr w:rsidR="002258C4" w14:paraId="3DEAF478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E8DC2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Ethnicity / Race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127A3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A8216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D7915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4B3ED1FD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17143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31718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242 / 901 (27%)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9C205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170 / 600 (28%)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50C8A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 / 301 (24%)</w:t>
            </w:r>
          </w:p>
        </w:tc>
      </w:tr>
      <w:tr w:rsidR="002258C4" w14:paraId="025F250F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AB82B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CAUCA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81A9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418 / 901 (46%)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206CC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265 / 600 (44%)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BB36C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153 / 301 (51%)</w:t>
            </w:r>
          </w:p>
        </w:tc>
      </w:tr>
      <w:tr w:rsidR="002258C4" w14:paraId="1400CC34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D567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CHINE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9E40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 / 901 (11%)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E9DA3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 / 600 (10%)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26B07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 / 301 (12%)</w:t>
            </w:r>
          </w:p>
        </w:tc>
      </w:tr>
      <w:tr w:rsidR="002258C4" w14:paraId="39FF5117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6A680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HISPA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E84D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/ 901 (2.7%)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C28F7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/ 600 (3.0%)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C705C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/ 301 (2.0%)</w:t>
            </w:r>
          </w:p>
        </w:tc>
      </w:tr>
      <w:tr w:rsidR="002258C4" w14:paraId="76D5A9BE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A6C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JAPAN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864A6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118 / 901 (13%)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A1E07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 / 600 (14%)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ED7B2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/ 301 (11%)</w:t>
            </w:r>
          </w:p>
        </w:tc>
      </w:tr>
      <w:tr w:rsidR="002258C4" w14:paraId="54A25F07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DD54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D1822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3A180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77A79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27E8BEB7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47F1C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Married/Partnered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D40C5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285 / 899 (32%)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A991C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191 / 600 (32%)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0B55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 / 299 (31%)</w:t>
            </w:r>
          </w:p>
        </w:tc>
      </w:tr>
      <w:tr w:rsidR="002258C4" w14:paraId="042B9B66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9479A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Married/Partnered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C9F9B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614 / 899 (68%)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3F426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409 / 600 (68%)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A0C6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205 / 299 (69%)</w:t>
            </w:r>
          </w:p>
        </w:tc>
      </w:tr>
      <w:tr w:rsidR="002258C4" w14:paraId="2747F6C4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55DD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CD286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2FFA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E66BB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2258C4" w14:paraId="6013DA15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28716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Alcohol Use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50E37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F28CD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D0BA0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57787BC9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2331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FD76C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467 / 901 (52%)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815AF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308 / 600 (51%)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4D769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159 / 301 (53%)</w:t>
            </w:r>
          </w:p>
        </w:tc>
      </w:tr>
      <w:tr w:rsidR="002258C4" w14:paraId="6A3F7CFA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1A10B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&lt;1/wk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BF75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111 / 901 (12%)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D98DA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 / 600 (12%)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DDCE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 / 301 (13%)</w:t>
            </w:r>
          </w:p>
        </w:tc>
      </w:tr>
      <w:tr w:rsidR="002258C4" w14:paraId="05C1CFC6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A6979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1-7/wk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D1AF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222 / 901 (25%)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FCDD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161 / 600 (27%)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9A59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 / 301 (20%)</w:t>
            </w:r>
          </w:p>
        </w:tc>
      </w:tr>
      <w:tr w:rsidR="002258C4" w14:paraId="5726807D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C8A76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&gt;7/wk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8BF29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101 / 901 (11%)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A701F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 / 600 (10%)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C222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/ 301 (14%)</w:t>
            </w:r>
          </w:p>
        </w:tc>
      </w:tr>
      <w:tr w:rsidR="002258C4" w14:paraId="3B2B67F3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C2B33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Smoking History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24409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8AE2B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E5121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6DEC8C4B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FA155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Never Smoked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CFB5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562 / 901 (62%)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4158C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373 / 600 (62%)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B71E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189 / 301 (63%)</w:t>
            </w:r>
          </w:p>
        </w:tc>
      </w:tr>
      <w:tr w:rsidR="002258C4" w14:paraId="40FFAED9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F04FF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Past Only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F65C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220 / 901 (24%)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F830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149 / 600 (25%)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20B7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 / 301 (24%)</w:t>
            </w:r>
          </w:p>
        </w:tc>
      </w:tr>
      <w:tr w:rsidR="002258C4" w14:paraId="2425FC0B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39F03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Current Smoker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80A4F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119 / 901 (13%)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058D6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 / 600 (13%)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CBEF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/ 301 (14%)</w:t>
            </w:r>
          </w:p>
        </w:tc>
      </w:tr>
      <w:tr w:rsidR="002258C4" w14:paraId="41644644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2F95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Ever use of BC Pills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3E25D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FAAE8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C44B3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6D84C29C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8843B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Never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5A9F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235 / 897 (26%)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757F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155 / 600 (26%)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60E06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 / 297 (27%)</w:t>
            </w:r>
          </w:p>
        </w:tc>
      </w:tr>
      <w:tr w:rsidR="002258C4" w14:paraId="4EBE6311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AD0F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Ever use BC pills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02632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662 / 897 (74%)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60D0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445 / 600 (74%)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F9119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217 / 297 (73%)</w:t>
            </w:r>
          </w:p>
        </w:tc>
      </w:tr>
      <w:tr w:rsidR="002258C4" w14:paraId="74AA8AF6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B6E18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B96A3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ED816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49AFC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</w:tr>
      <w:tr w:rsidR="002258C4" w14:paraId="0C944C75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2024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BMI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DD121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C470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8FAA4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5C68B8DC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5E70B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D4FD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(7)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D93F8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(7)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28442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(7)</w:t>
            </w:r>
          </w:p>
        </w:tc>
      </w:tr>
      <w:tr w:rsidR="002258C4" w14:paraId="4F78A0B3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8A47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958B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C6FBF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7A603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</w:t>
            </w:r>
          </w:p>
        </w:tc>
      </w:tr>
      <w:tr w:rsidR="002258C4" w14:paraId="7A710297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9CFA3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[Range]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F8D89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[16, 57]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59B22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[16, 56]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D437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[16, 57]</w:t>
            </w:r>
          </w:p>
        </w:tc>
      </w:tr>
      <w:tr w:rsidR="002258C4" w14:paraId="4B960ADE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D521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Overall Health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22FB7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D5BA5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18C74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1A9EBFC0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BC07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44D1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224 / 901 (25%)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DF80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147 / 600 (25%)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0A60B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 / 301 (26%)</w:t>
            </w:r>
          </w:p>
        </w:tc>
      </w:tr>
      <w:tr w:rsidR="002258C4" w14:paraId="33E489B6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EF4BA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F647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353 / 901 (39%)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D8AA9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233 / 600 (39%)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D4B0A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120 / 301 (40%)</w:t>
            </w:r>
          </w:p>
        </w:tc>
      </w:tr>
      <w:tr w:rsidR="002258C4" w14:paraId="6C827C74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3E51B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1C6B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224 / 901 (25%)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40605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151 / 600 (25%)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7BCCC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 / 301 (24%)</w:t>
            </w:r>
          </w:p>
        </w:tc>
      </w:tr>
      <w:tr w:rsidR="002258C4" w14:paraId="7A5D7BF1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D5DA2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Fair/Poor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E0006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 / 901 (11%)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3966F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 / 600 (12%)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EF94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/ 301 (10%)</w:t>
            </w:r>
          </w:p>
        </w:tc>
      </w:tr>
      <w:tr w:rsidR="002258C4" w14:paraId="2628FB12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8CF5F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Physical Activity Score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7543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747A8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4DA57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5604887A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4B59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7F3D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7.81 (1.75)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36F7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7.75 (1.77)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78CE2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7.93 (1.70)</w:t>
            </w:r>
          </w:p>
        </w:tc>
      </w:tr>
      <w:tr w:rsidR="002258C4" w14:paraId="55F0CA4D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48A03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F58D3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7.70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F7848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7.60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65612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7.90</w:t>
            </w:r>
          </w:p>
        </w:tc>
      </w:tr>
      <w:tr w:rsidR="002258C4" w14:paraId="286E49E7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DDD0B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[Range]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A626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[3.40, 12.80]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3A74A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[3.40, 12.80]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5B785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[3.80, 12.30]</w:t>
            </w:r>
          </w:p>
        </w:tc>
      </w:tr>
      <w:tr w:rsidR="002258C4" w14:paraId="05E5069F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5DB9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Baseline AMH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50971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7FDA2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9F191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5B6918CB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BA50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7D2C5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538 (687)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D8A63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540 (702)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2C1FF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534 (658)</w:t>
            </w:r>
          </w:p>
        </w:tc>
      </w:tr>
      <w:tr w:rsidR="002258C4" w14:paraId="0FCC84DA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916AF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829D7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9F70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65375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266</w:t>
            </w:r>
          </w:p>
        </w:tc>
      </w:tr>
      <w:tr w:rsidR="002258C4" w14:paraId="6C6C0D29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14E67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[Range]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98988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[1, 4,652]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DDE26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[1, 4,652]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05D67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[1, 3,621]</w:t>
            </w:r>
          </w:p>
        </w:tc>
      </w:tr>
      <w:tr w:rsidR="002258C4" w14:paraId="0A838E79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1C872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Menopausal Status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37C21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DD91A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E8F7C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05D7C97E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D662F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61C0C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333 / 901 (37%)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EE5A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222 / 600 (37%)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E1E92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111 / 301 (37%)</w:t>
            </w:r>
          </w:p>
        </w:tc>
      </w:tr>
      <w:tr w:rsidR="002258C4" w14:paraId="69319FF7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9A36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Early Peri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E0B26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568 / 901 (63%)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E5FC8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378 / 600 (63%)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D7796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190 / 301 (63%)</w:t>
            </w:r>
          </w:p>
        </w:tc>
      </w:tr>
      <w:tr w:rsidR="002258C4" w14:paraId="6EF417EC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2A4D7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Late Peri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AAB57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901 (0%)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BFD47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600 (0%)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04A03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301 (0%)</w:t>
            </w:r>
          </w:p>
        </w:tc>
      </w:tr>
      <w:tr w:rsidR="002258C4" w14:paraId="6C504343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6B9D6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41F62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901 (0%)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4C7DF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600 (0%)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849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301 (0%)</w:t>
            </w:r>
          </w:p>
        </w:tc>
      </w:tr>
      <w:tr w:rsidR="002258C4" w14:paraId="3FBBED92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6570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Event Time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D5C85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32433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06FC0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2B60EC11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5C532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Mean (SD)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AC9C2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10.97 (2.48)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AF2F8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10.98 (2.51)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7BF40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10.94 (2.42)</w:t>
            </w:r>
          </w:p>
        </w:tc>
      </w:tr>
      <w:tr w:rsidR="002258C4" w14:paraId="2036D45C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D1EA5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D6AF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10.96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C98EF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11.05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3EC8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10.82</w:t>
            </w:r>
          </w:p>
        </w:tc>
      </w:tr>
      <w:tr w:rsidR="002258C4" w14:paraId="6F835F3C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D9FEA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[Range]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CD3AF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[3.59, 20.10]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1CE3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[3.59, 20.10]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02409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[4.42, 17.69]</w:t>
            </w:r>
          </w:p>
        </w:tc>
      </w:tr>
      <w:tr w:rsidR="002258C4" w14:paraId="0DB2A960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96547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Employment Status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F1E9A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5AA34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F3F77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7D69AF91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885F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92B0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158 / 901 (18%)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39503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104 / 600 (17%)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87127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 / 301 (18%)</w:t>
            </w:r>
          </w:p>
        </w:tc>
      </w:tr>
      <w:tr w:rsidR="002258C4" w14:paraId="33996B21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15C0A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Employed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4C9F8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743 / 901 (82%)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4FCDF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496 / 600 (83%)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BF5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247 / 301 (82%)</w:t>
            </w:r>
          </w:p>
        </w:tc>
      </w:tr>
      <w:tr w:rsidR="002258C4" w14:paraId="792FE963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FAFA0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Educational Attainment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15069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6AA55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13EB8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1561BC9F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98548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High School or Less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B00D5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186 / 900 (21%)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BD7E0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 / 600 (21%)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86D0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 / 300 (20%)</w:t>
            </w:r>
          </w:p>
        </w:tc>
      </w:tr>
      <w:tr w:rsidR="002258C4" w14:paraId="48B2D4DA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DD82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Some College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B544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272 / 900 (30%)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DBD8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190 / 600 (32%)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DB12C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 / 300 (27%)</w:t>
            </w:r>
          </w:p>
        </w:tc>
      </w:tr>
      <w:tr w:rsidR="002258C4" w14:paraId="5AD468D6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C904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College degree or higher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8C367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442 / 900 (49%)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CE955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285 / 600 (48%)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05473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157 / 300 (52%)</w:t>
            </w:r>
          </w:p>
        </w:tc>
      </w:tr>
      <w:tr w:rsidR="002258C4" w14:paraId="00561030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6C843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D891B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1B7AF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09D79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  <w:tr w:rsidR="002258C4" w14:paraId="069C8B00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7C42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Study Site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BCC6E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E60C8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39BCC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5A4237D9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D20B8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D02A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146 / 901 (16%)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B389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 / 600 (16%)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647E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 / 301 (17%)</w:t>
            </w:r>
          </w:p>
        </w:tc>
      </w:tr>
      <w:tr w:rsidR="002258C4" w14:paraId="0D4CFD73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55720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C318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 / 901 (14%)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5E0A3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 / 600 (13%)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7B52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 / 301 (16%)</w:t>
            </w:r>
          </w:p>
        </w:tc>
      </w:tr>
      <w:tr w:rsidR="002258C4" w14:paraId="0123B587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3D04F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B54F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144 / 901 (16%)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87C80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103 / 600 (17%)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D0774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/ 301 (14%)</w:t>
            </w:r>
          </w:p>
        </w:tc>
      </w:tr>
      <w:tr w:rsidR="002258C4" w14:paraId="2E37E373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79AF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NJ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1B66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 / 901 (3.9%)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042BA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/ 600 (4.5%)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C85DA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/ 301 (2.7%)</w:t>
            </w:r>
          </w:p>
        </w:tc>
      </w:tr>
      <w:tr w:rsidR="002258C4" w14:paraId="0ADA7F98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D71CB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3495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124 / 901 (14%)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28613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 / 600 (12%)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E4219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 / 301 (17%)</w:t>
            </w:r>
          </w:p>
        </w:tc>
      </w:tr>
      <w:tr w:rsidR="002258C4" w14:paraId="23385D37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DA923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UCD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E9B95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159 / 901 (18%)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37660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102 / 600 (17%)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11326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 / 301 (19%)</w:t>
            </w:r>
          </w:p>
        </w:tc>
      </w:tr>
      <w:tr w:rsidR="002258C4" w14:paraId="5BB68484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CDA9A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UCLA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B14B2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168 / 901 (19%)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5C6D5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122 / 600 (20%)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AEDF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/ 301 (15%)</w:t>
            </w:r>
          </w:p>
        </w:tc>
      </w:tr>
      <w:tr w:rsidR="002258C4" w14:paraId="1D377FC2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9E30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i/>
                <w:color w:val="000000"/>
                <w:sz w:val="22"/>
                <w:szCs w:val="22"/>
              </w:rPr>
              <w:t>Visiting Numbers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F4FF0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A5C04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8D746" w14:textId="77777777" w:rsidR="002258C4" w:rsidRDefault="002258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8C4" w14:paraId="40094D6A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CFB88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A8A3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5.54 (2.10)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62D56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5.54 (2.14)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61AA7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5.54 (2.02)</w:t>
            </w:r>
          </w:p>
        </w:tc>
      </w:tr>
      <w:tr w:rsidR="002258C4" w14:paraId="59C709B8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B9FB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A2E61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21A5B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9C3BE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</w:t>
            </w:r>
          </w:p>
        </w:tc>
      </w:tr>
      <w:tr w:rsidR="002258C4" w14:paraId="7B53E3BC" w14:textId="77777777" w:rsidTr="002258C4">
        <w:trPr>
          <w:jc w:val="center"/>
        </w:trPr>
        <w:tc>
          <w:tcPr>
            <w:tcW w:w="309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CAC70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[Range]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0214D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[3.00, 11.00]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A4DEF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[3.00, 11.00]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C7DD3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[3.00, 10.00]</w:t>
            </w:r>
          </w:p>
        </w:tc>
      </w:tr>
      <w:tr w:rsidR="002258C4" w14:paraId="376D0786" w14:textId="77777777" w:rsidTr="002258C4">
        <w:trPr>
          <w:jc w:val="center"/>
        </w:trPr>
        <w:tc>
          <w:tcPr>
            <w:tcW w:w="9669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4AC90" w14:textId="77777777" w:rsidR="00225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/ N (%)</w:t>
            </w:r>
          </w:p>
        </w:tc>
      </w:tr>
    </w:tbl>
    <w:p w14:paraId="6CC67924" w14:textId="77777777" w:rsidR="002258C4" w:rsidRDefault="00000000">
      <w:pPr>
        <w:pStyle w:val="Heading2"/>
      </w:pPr>
      <w:bookmarkStart w:id="4" w:name="_Toc169695830"/>
      <w:bookmarkStart w:id="5" w:name="contingency-table"/>
      <w:bookmarkEnd w:id="3"/>
      <w:r>
        <w:lastRenderedPageBreak/>
        <w:t>Contingency Table</w:t>
      </w:r>
      <w:bookmarkEnd w:id="4"/>
    </w:p>
    <w:p w14:paraId="152255A3" w14:textId="77777777" w:rsidR="002258C4" w:rsidRDefault="00000000">
      <w:pPr>
        <w:pStyle w:val="Heading3"/>
      </w:pPr>
      <w:bookmarkStart w:id="6" w:name="_Toc169695831"/>
      <w:bookmarkStart w:id="7" w:name="training"/>
      <w:r>
        <w:t>Training</w:t>
      </w:r>
      <w:bookmarkEnd w:id="6"/>
    </w:p>
    <w:p w14:paraId="613C15EB" w14:textId="77777777" w:rsidR="002258C4" w:rsidRDefault="00000000">
      <w:pPr>
        <w:pStyle w:val="Heading3"/>
      </w:pPr>
      <w:bookmarkStart w:id="8" w:name="_Toc169695832"/>
      <w:bookmarkStart w:id="9" w:name="year-interval"/>
      <w:bookmarkEnd w:id="7"/>
      <w:r>
        <w:t>1 Year Interval</w:t>
      </w:r>
      <w:bookmarkEnd w:id="8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41"/>
        <w:gridCol w:w="743"/>
        <w:gridCol w:w="911"/>
        <w:gridCol w:w="995"/>
      </w:tblGrid>
      <w:tr w:rsidR="002258C4" w14:paraId="66501E12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21D20E" w14:textId="77777777" w:rsidR="002258C4" w:rsidRDefault="00000000">
            <w:pPr>
              <w:pStyle w:val="Compact"/>
              <w:jc w:val="right"/>
            </w:pPr>
            <w:r>
              <w:t>Tstart</w:t>
            </w:r>
          </w:p>
        </w:tc>
        <w:tc>
          <w:tcPr>
            <w:tcW w:w="0" w:type="auto"/>
          </w:tcPr>
          <w:p w14:paraId="01843C54" w14:textId="77777777" w:rsidR="002258C4" w:rsidRDefault="00000000">
            <w:pPr>
              <w:pStyle w:val="Compact"/>
              <w:jc w:val="right"/>
            </w:pPr>
            <w:r>
              <w:t>Tend</w:t>
            </w:r>
          </w:p>
        </w:tc>
        <w:tc>
          <w:tcPr>
            <w:tcW w:w="0" w:type="auto"/>
          </w:tcPr>
          <w:p w14:paraId="490B22CE" w14:textId="77777777" w:rsidR="002258C4" w:rsidRDefault="00000000">
            <w:pPr>
              <w:pStyle w:val="Compact"/>
              <w:jc w:val="right"/>
            </w:pPr>
            <w:r>
              <w:t>Events</w:t>
            </w:r>
          </w:p>
        </w:tc>
        <w:tc>
          <w:tcPr>
            <w:tcW w:w="0" w:type="auto"/>
          </w:tcPr>
          <w:p w14:paraId="4B430CD5" w14:textId="77777777" w:rsidR="002258C4" w:rsidRDefault="00000000">
            <w:pPr>
              <w:pStyle w:val="Compact"/>
              <w:jc w:val="right"/>
            </w:pPr>
            <w:r>
              <w:t>AtRisks</w:t>
            </w:r>
          </w:p>
        </w:tc>
      </w:tr>
      <w:tr w:rsidR="002258C4" w14:paraId="5938DBC7" w14:textId="77777777">
        <w:tc>
          <w:tcPr>
            <w:tcW w:w="0" w:type="auto"/>
          </w:tcPr>
          <w:p w14:paraId="2A9E7873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C7F9A70" w14:textId="77777777" w:rsidR="002258C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654792D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1B99FEB" w14:textId="77777777" w:rsidR="002258C4" w:rsidRDefault="00000000">
            <w:pPr>
              <w:pStyle w:val="Compact"/>
              <w:jc w:val="right"/>
            </w:pPr>
            <w:r>
              <w:t>601</w:t>
            </w:r>
          </w:p>
        </w:tc>
      </w:tr>
      <w:tr w:rsidR="002258C4" w14:paraId="35DC788C" w14:textId="77777777">
        <w:tc>
          <w:tcPr>
            <w:tcW w:w="0" w:type="auto"/>
          </w:tcPr>
          <w:p w14:paraId="75544039" w14:textId="77777777" w:rsidR="002258C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C30D03B" w14:textId="77777777" w:rsidR="002258C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7B13523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450410E" w14:textId="77777777" w:rsidR="002258C4" w:rsidRDefault="00000000">
            <w:pPr>
              <w:pStyle w:val="Compact"/>
              <w:jc w:val="right"/>
            </w:pPr>
            <w:r>
              <w:t>601</w:t>
            </w:r>
          </w:p>
        </w:tc>
      </w:tr>
      <w:tr w:rsidR="002258C4" w14:paraId="77B3B4AD" w14:textId="77777777">
        <w:tc>
          <w:tcPr>
            <w:tcW w:w="0" w:type="auto"/>
          </w:tcPr>
          <w:p w14:paraId="6609711E" w14:textId="77777777" w:rsidR="002258C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3457912" w14:textId="77777777" w:rsidR="002258C4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B4273F7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F67AF0F" w14:textId="77777777" w:rsidR="002258C4" w:rsidRDefault="00000000">
            <w:pPr>
              <w:pStyle w:val="Compact"/>
              <w:jc w:val="right"/>
            </w:pPr>
            <w:r>
              <w:t>601</w:t>
            </w:r>
          </w:p>
        </w:tc>
      </w:tr>
      <w:tr w:rsidR="002258C4" w14:paraId="3C2F3A9B" w14:textId="77777777">
        <w:tc>
          <w:tcPr>
            <w:tcW w:w="0" w:type="auto"/>
          </w:tcPr>
          <w:p w14:paraId="44275625" w14:textId="77777777" w:rsidR="002258C4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420A8AD" w14:textId="77777777" w:rsidR="002258C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F3C984" w14:textId="77777777" w:rsidR="002258C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A86B089" w14:textId="77777777" w:rsidR="002258C4" w:rsidRDefault="00000000">
            <w:pPr>
              <w:pStyle w:val="Compact"/>
              <w:jc w:val="right"/>
            </w:pPr>
            <w:r>
              <w:t>600</w:t>
            </w:r>
          </w:p>
        </w:tc>
      </w:tr>
      <w:tr w:rsidR="002258C4" w14:paraId="167ED627" w14:textId="77777777">
        <w:tc>
          <w:tcPr>
            <w:tcW w:w="0" w:type="auto"/>
          </w:tcPr>
          <w:p w14:paraId="7AE8270B" w14:textId="77777777" w:rsidR="002258C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72ECFED" w14:textId="77777777" w:rsidR="002258C4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9EB8566" w14:textId="77777777" w:rsidR="002258C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B696CC6" w14:textId="77777777" w:rsidR="002258C4" w:rsidRDefault="00000000">
            <w:pPr>
              <w:pStyle w:val="Compact"/>
              <w:jc w:val="right"/>
            </w:pPr>
            <w:r>
              <w:t>598</w:t>
            </w:r>
          </w:p>
        </w:tc>
      </w:tr>
      <w:tr w:rsidR="002258C4" w14:paraId="732FF24D" w14:textId="77777777">
        <w:tc>
          <w:tcPr>
            <w:tcW w:w="0" w:type="auto"/>
          </w:tcPr>
          <w:p w14:paraId="1AEA5124" w14:textId="77777777" w:rsidR="002258C4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A3783AF" w14:textId="77777777" w:rsidR="002258C4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2EC38D7E" w14:textId="77777777" w:rsidR="002258C4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F17E81A" w14:textId="77777777" w:rsidR="002258C4" w:rsidRDefault="00000000">
            <w:pPr>
              <w:pStyle w:val="Compact"/>
              <w:jc w:val="right"/>
            </w:pPr>
            <w:r>
              <w:t>594</w:t>
            </w:r>
          </w:p>
        </w:tc>
      </w:tr>
      <w:tr w:rsidR="002258C4" w14:paraId="12F121DC" w14:textId="77777777">
        <w:tc>
          <w:tcPr>
            <w:tcW w:w="0" w:type="auto"/>
          </w:tcPr>
          <w:p w14:paraId="116F7168" w14:textId="77777777" w:rsidR="002258C4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B5E58CD" w14:textId="77777777" w:rsidR="002258C4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D81AF40" w14:textId="77777777" w:rsidR="002258C4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232D10FB" w14:textId="77777777" w:rsidR="002258C4" w:rsidRDefault="00000000">
            <w:pPr>
              <w:pStyle w:val="Compact"/>
              <w:jc w:val="right"/>
            </w:pPr>
            <w:r>
              <w:t>588</w:t>
            </w:r>
          </w:p>
        </w:tc>
      </w:tr>
      <w:tr w:rsidR="002258C4" w14:paraId="1CD57BF8" w14:textId="77777777">
        <w:tc>
          <w:tcPr>
            <w:tcW w:w="0" w:type="auto"/>
          </w:tcPr>
          <w:p w14:paraId="47ACC2FF" w14:textId="77777777" w:rsidR="002258C4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49C194D1" w14:textId="77777777" w:rsidR="002258C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276EA26" w14:textId="77777777" w:rsidR="002258C4" w:rsidRDefault="00000000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47016D93" w14:textId="77777777" w:rsidR="002258C4" w:rsidRDefault="00000000">
            <w:pPr>
              <w:pStyle w:val="Compact"/>
              <w:jc w:val="right"/>
            </w:pPr>
            <w:r>
              <w:t>566</w:t>
            </w:r>
          </w:p>
        </w:tc>
      </w:tr>
      <w:tr w:rsidR="002258C4" w14:paraId="2A17AB41" w14:textId="77777777">
        <w:tc>
          <w:tcPr>
            <w:tcW w:w="0" w:type="auto"/>
          </w:tcPr>
          <w:p w14:paraId="45018B39" w14:textId="77777777" w:rsidR="002258C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746D109" w14:textId="77777777" w:rsidR="002258C4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22CE437A" w14:textId="77777777" w:rsidR="002258C4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5DFF66CD" w14:textId="77777777" w:rsidR="002258C4" w:rsidRDefault="00000000">
            <w:pPr>
              <w:pStyle w:val="Compact"/>
              <w:jc w:val="right"/>
            </w:pPr>
            <w:r>
              <w:t>531</w:t>
            </w:r>
          </w:p>
        </w:tc>
      </w:tr>
      <w:tr w:rsidR="002258C4" w14:paraId="3FA84768" w14:textId="77777777">
        <w:tc>
          <w:tcPr>
            <w:tcW w:w="0" w:type="auto"/>
          </w:tcPr>
          <w:p w14:paraId="69119BDA" w14:textId="77777777" w:rsidR="002258C4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394DFB9" w14:textId="77777777" w:rsidR="002258C4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1579AC4" w14:textId="77777777" w:rsidR="002258C4" w:rsidRDefault="00000000">
            <w:pPr>
              <w:pStyle w:val="Compact"/>
              <w:jc w:val="right"/>
            </w:pPr>
            <w:r>
              <w:t>81</w:t>
            </w:r>
          </w:p>
        </w:tc>
        <w:tc>
          <w:tcPr>
            <w:tcW w:w="0" w:type="auto"/>
          </w:tcPr>
          <w:p w14:paraId="78D933E1" w14:textId="77777777" w:rsidR="002258C4" w:rsidRDefault="00000000">
            <w:pPr>
              <w:pStyle w:val="Compact"/>
              <w:jc w:val="right"/>
            </w:pPr>
            <w:r>
              <w:t>473</w:t>
            </w:r>
          </w:p>
        </w:tc>
      </w:tr>
      <w:tr w:rsidR="002258C4" w14:paraId="4848BE8C" w14:textId="77777777">
        <w:tc>
          <w:tcPr>
            <w:tcW w:w="0" w:type="auto"/>
          </w:tcPr>
          <w:p w14:paraId="35C8469C" w14:textId="77777777" w:rsidR="002258C4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49A2BD" w14:textId="77777777" w:rsidR="002258C4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26F52539" w14:textId="77777777" w:rsidR="002258C4" w:rsidRDefault="00000000">
            <w:pPr>
              <w:pStyle w:val="Compact"/>
              <w:jc w:val="right"/>
            </w:pPr>
            <w:r>
              <w:t>90</w:t>
            </w:r>
          </w:p>
        </w:tc>
        <w:tc>
          <w:tcPr>
            <w:tcW w:w="0" w:type="auto"/>
          </w:tcPr>
          <w:p w14:paraId="25A1B926" w14:textId="77777777" w:rsidR="002258C4" w:rsidRDefault="00000000">
            <w:pPr>
              <w:pStyle w:val="Compact"/>
              <w:jc w:val="right"/>
            </w:pPr>
            <w:r>
              <w:t>392</w:t>
            </w:r>
          </w:p>
        </w:tc>
      </w:tr>
      <w:tr w:rsidR="002258C4" w14:paraId="20262861" w14:textId="77777777">
        <w:tc>
          <w:tcPr>
            <w:tcW w:w="0" w:type="auto"/>
          </w:tcPr>
          <w:p w14:paraId="29C2CF3C" w14:textId="77777777" w:rsidR="002258C4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31950A7D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3DC02125" w14:textId="77777777" w:rsidR="002258C4" w:rsidRDefault="00000000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14:paraId="0EC46A14" w14:textId="77777777" w:rsidR="002258C4" w:rsidRDefault="00000000">
            <w:pPr>
              <w:pStyle w:val="Compact"/>
              <w:jc w:val="right"/>
            </w:pPr>
            <w:r>
              <w:t>302</w:t>
            </w:r>
          </w:p>
        </w:tc>
      </w:tr>
      <w:tr w:rsidR="002258C4" w14:paraId="1CB13158" w14:textId="77777777">
        <w:tc>
          <w:tcPr>
            <w:tcW w:w="0" w:type="auto"/>
          </w:tcPr>
          <w:p w14:paraId="72E7E408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4523FC18" w14:textId="77777777" w:rsidR="002258C4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108B01DC" w14:textId="77777777" w:rsidR="002258C4" w:rsidRDefault="00000000">
            <w:pPr>
              <w:pStyle w:val="Compact"/>
              <w:jc w:val="right"/>
            </w:pPr>
            <w:r>
              <w:t>84</w:t>
            </w:r>
          </w:p>
        </w:tc>
        <w:tc>
          <w:tcPr>
            <w:tcW w:w="0" w:type="auto"/>
          </w:tcPr>
          <w:p w14:paraId="3FD2FFEE" w14:textId="77777777" w:rsidR="002258C4" w:rsidRDefault="00000000">
            <w:pPr>
              <w:pStyle w:val="Compact"/>
              <w:jc w:val="right"/>
            </w:pPr>
            <w:r>
              <w:t>209</w:t>
            </w:r>
          </w:p>
        </w:tc>
      </w:tr>
      <w:tr w:rsidR="002258C4" w14:paraId="2F16E8C1" w14:textId="77777777">
        <w:tc>
          <w:tcPr>
            <w:tcW w:w="0" w:type="auto"/>
          </w:tcPr>
          <w:p w14:paraId="54BEB550" w14:textId="77777777" w:rsidR="002258C4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333EAEAE" w14:textId="77777777" w:rsidR="002258C4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06C02347" w14:textId="77777777" w:rsidR="002258C4" w:rsidRDefault="00000000">
            <w:pPr>
              <w:pStyle w:val="Compact"/>
              <w:jc w:val="right"/>
            </w:pPr>
            <w:r>
              <w:t>59</w:t>
            </w:r>
          </w:p>
        </w:tc>
        <w:tc>
          <w:tcPr>
            <w:tcW w:w="0" w:type="auto"/>
          </w:tcPr>
          <w:p w14:paraId="14161B02" w14:textId="77777777" w:rsidR="002258C4" w:rsidRDefault="00000000">
            <w:pPr>
              <w:pStyle w:val="Compact"/>
              <w:jc w:val="right"/>
            </w:pPr>
            <w:r>
              <w:t>125</w:t>
            </w:r>
          </w:p>
        </w:tc>
      </w:tr>
      <w:tr w:rsidR="002258C4" w14:paraId="2F33173E" w14:textId="77777777">
        <w:tc>
          <w:tcPr>
            <w:tcW w:w="0" w:type="auto"/>
          </w:tcPr>
          <w:p w14:paraId="1CEC0377" w14:textId="77777777" w:rsidR="002258C4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254DAD6C" w14:textId="77777777" w:rsidR="002258C4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3002BCC3" w14:textId="77777777" w:rsidR="002258C4" w:rsidRDefault="00000000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741044FA" w14:textId="77777777" w:rsidR="002258C4" w:rsidRDefault="00000000">
            <w:pPr>
              <w:pStyle w:val="Compact"/>
              <w:jc w:val="right"/>
            </w:pPr>
            <w:r>
              <w:t>66</w:t>
            </w:r>
          </w:p>
        </w:tc>
      </w:tr>
      <w:tr w:rsidR="002258C4" w14:paraId="449309A1" w14:textId="77777777">
        <w:tc>
          <w:tcPr>
            <w:tcW w:w="0" w:type="auto"/>
          </w:tcPr>
          <w:p w14:paraId="560F7911" w14:textId="77777777" w:rsidR="002258C4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2AA46F52" w14:textId="77777777" w:rsidR="002258C4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014F7715" w14:textId="77777777" w:rsidR="002258C4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60980F62" w14:textId="77777777" w:rsidR="002258C4" w:rsidRDefault="00000000">
            <w:pPr>
              <w:pStyle w:val="Compact"/>
              <w:jc w:val="right"/>
            </w:pPr>
            <w:r>
              <w:t>34</w:t>
            </w:r>
          </w:p>
        </w:tc>
      </w:tr>
      <w:tr w:rsidR="002258C4" w14:paraId="4D0F5C9B" w14:textId="77777777">
        <w:tc>
          <w:tcPr>
            <w:tcW w:w="0" w:type="auto"/>
          </w:tcPr>
          <w:p w14:paraId="57E5416D" w14:textId="77777777" w:rsidR="002258C4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10BC792" w14:textId="77777777" w:rsidR="002258C4" w:rsidRDefault="0000000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0BF3DEC5" w14:textId="77777777" w:rsidR="002258C4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25B5DDEC" w14:textId="77777777" w:rsidR="002258C4" w:rsidRDefault="00000000">
            <w:pPr>
              <w:pStyle w:val="Compact"/>
              <w:jc w:val="right"/>
            </w:pPr>
            <w:r>
              <w:t>18</w:t>
            </w:r>
          </w:p>
        </w:tc>
      </w:tr>
      <w:tr w:rsidR="002258C4" w14:paraId="0E4E7E02" w14:textId="77777777">
        <w:tc>
          <w:tcPr>
            <w:tcW w:w="0" w:type="auto"/>
          </w:tcPr>
          <w:p w14:paraId="61609726" w14:textId="77777777" w:rsidR="002258C4" w:rsidRDefault="0000000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51937BC6" w14:textId="77777777" w:rsidR="002258C4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22003525" w14:textId="77777777" w:rsidR="002258C4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D039A97" w14:textId="77777777" w:rsidR="002258C4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2258C4" w14:paraId="1B0BAD2F" w14:textId="77777777">
        <w:tc>
          <w:tcPr>
            <w:tcW w:w="0" w:type="auto"/>
          </w:tcPr>
          <w:p w14:paraId="7444BC75" w14:textId="77777777" w:rsidR="002258C4" w:rsidRDefault="00000000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0BFEDB61" w14:textId="77777777" w:rsidR="002258C4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4B32C9EA" w14:textId="77777777" w:rsidR="002258C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6790041" w14:textId="77777777" w:rsidR="002258C4" w:rsidRDefault="00000000">
            <w:pPr>
              <w:pStyle w:val="Compact"/>
              <w:jc w:val="right"/>
            </w:pPr>
            <w:r>
              <w:t>1</w:t>
            </w:r>
          </w:p>
        </w:tc>
      </w:tr>
    </w:tbl>
    <w:p w14:paraId="29FFA962" w14:textId="77777777" w:rsidR="002258C4" w:rsidRDefault="00000000">
      <w:pPr>
        <w:pStyle w:val="Heading3"/>
      </w:pPr>
      <w:bookmarkStart w:id="10" w:name="_Toc169695833"/>
      <w:bookmarkStart w:id="11" w:name="year-interval-1"/>
      <w:bookmarkEnd w:id="9"/>
      <w:r>
        <w:t>2 Year Interval</w:t>
      </w:r>
      <w:bookmarkEnd w:id="10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41"/>
        <w:gridCol w:w="743"/>
        <w:gridCol w:w="911"/>
        <w:gridCol w:w="995"/>
      </w:tblGrid>
      <w:tr w:rsidR="002258C4" w14:paraId="102F025A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11EF1D" w14:textId="77777777" w:rsidR="002258C4" w:rsidRDefault="00000000">
            <w:pPr>
              <w:pStyle w:val="Compact"/>
              <w:jc w:val="right"/>
            </w:pPr>
            <w:r>
              <w:t>Tstart</w:t>
            </w:r>
          </w:p>
        </w:tc>
        <w:tc>
          <w:tcPr>
            <w:tcW w:w="0" w:type="auto"/>
          </w:tcPr>
          <w:p w14:paraId="5B0F158F" w14:textId="77777777" w:rsidR="002258C4" w:rsidRDefault="00000000">
            <w:pPr>
              <w:pStyle w:val="Compact"/>
              <w:jc w:val="right"/>
            </w:pPr>
            <w:r>
              <w:t>Tend</w:t>
            </w:r>
          </w:p>
        </w:tc>
        <w:tc>
          <w:tcPr>
            <w:tcW w:w="0" w:type="auto"/>
          </w:tcPr>
          <w:p w14:paraId="6CBAE99C" w14:textId="77777777" w:rsidR="002258C4" w:rsidRDefault="00000000">
            <w:pPr>
              <w:pStyle w:val="Compact"/>
              <w:jc w:val="right"/>
            </w:pPr>
            <w:r>
              <w:t>Events</w:t>
            </w:r>
          </w:p>
        </w:tc>
        <w:tc>
          <w:tcPr>
            <w:tcW w:w="0" w:type="auto"/>
          </w:tcPr>
          <w:p w14:paraId="59A0FDA1" w14:textId="77777777" w:rsidR="002258C4" w:rsidRDefault="00000000">
            <w:pPr>
              <w:pStyle w:val="Compact"/>
              <w:jc w:val="right"/>
            </w:pPr>
            <w:r>
              <w:t>AtRisks</w:t>
            </w:r>
          </w:p>
        </w:tc>
      </w:tr>
      <w:tr w:rsidR="002258C4" w14:paraId="2274B6EE" w14:textId="77777777">
        <w:tc>
          <w:tcPr>
            <w:tcW w:w="0" w:type="auto"/>
          </w:tcPr>
          <w:p w14:paraId="7679E9A5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E054C90" w14:textId="77777777" w:rsidR="002258C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C570042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0B1DCE9" w14:textId="77777777" w:rsidR="002258C4" w:rsidRDefault="00000000">
            <w:pPr>
              <w:pStyle w:val="Compact"/>
              <w:jc w:val="right"/>
            </w:pPr>
            <w:r>
              <w:t>601</w:t>
            </w:r>
          </w:p>
        </w:tc>
      </w:tr>
      <w:tr w:rsidR="002258C4" w14:paraId="25E74BA6" w14:textId="77777777">
        <w:tc>
          <w:tcPr>
            <w:tcW w:w="0" w:type="auto"/>
          </w:tcPr>
          <w:p w14:paraId="729A8B98" w14:textId="77777777" w:rsidR="002258C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DEA3CD5" w14:textId="77777777" w:rsidR="002258C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E2C7F8A" w14:textId="77777777" w:rsidR="002258C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C258189" w14:textId="77777777" w:rsidR="002258C4" w:rsidRDefault="00000000">
            <w:pPr>
              <w:pStyle w:val="Compact"/>
              <w:jc w:val="right"/>
            </w:pPr>
            <w:r>
              <w:t>601</w:t>
            </w:r>
          </w:p>
        </w:tc>
      </w:tr>
      <w:tr w:rsidR="002258C4" w14:paraId="25F4F526" w14:textId="77777777">
        <w:tc>
          <w:tcPr>
            <w:tcW w:w="0" w:type="auto"/>
          </w:tcPr>
          <w:p w14:paraId="354DE1D8" w14:textId="77777777" w:rsidR="002258C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7DDDA56" w14:textId="77777777" w:rsidR="002258C4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50DD7ED" w14:textId="77777777" w:rsidR="002258C4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219243" w14:textId="77777777" w:rsidR="002258C4" w:rsidRDefault="00000000">
            <w:pPr>
              <w:pStyle w:val="Compact"/>
              <w:jc w:val="right"/>
            </w:pPr>
            <w:r>
              <w:t>598</w:t>
            </w:r>
          </w:p>
        </w:tc>
      </w:tr>
      <w:tr w:rsidR="002258C4" w14:paraId="3E708BE4" w14:textId="77777777">
        <w:tc>
          <w:tcPr>
            <w:tcW w:w="0" w:type="auto"/>
          </w:tcPr>
          <w:p w14:paraId="416D805B" w14:textId="77777777" w:rsidR="002258C4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20E1FCD3" w14:textId="77777777" w:rsidR="002258C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8ACF55C" w14:textId="77777777" w:rsidR="002258C4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3E4D8192" w14:textId="77777777" w:rsidR="002258C4" w:rsidRDefault="00000000">
            <w:pPr>
              <w:pStyle w:val="Compact"/>
              <w:jc w:val="right"/>
            </w:pPr>
            <w:r>
              <w:t>588</w:t>
            </w:r>
          </w:p>
        </w:tc>
      </w:tr>
      <w:tr w:rsidR="002258C4" w14:paraId="656C652A" w14:textId="77777777">
        <w:tc>
          <w:tcPr>
            <w:tcW w:w="0" w:type="auto"/>
          </w:tcPr>
          <w:p w14:paraId="7EB37919" w14:textId="77777777" w:rsidR="002258C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639BB07" w14:textId="77777777" w:rsidR="002258C4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2FC8DAA1" w14:textId="77777777" w:rsidR="002258C4" w:rsidRDefault="00000000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14:paraId="47781938" w14:textId="77777777" w:rsidR="002258C4" w:rsidRDefault="00000000">
            <w:pPr>
              <w:pStyle w:val="Compact"/>
              <w:jc w:val="right"/>
            </w:pPr>
            <w:r>
              <w:t>531</w:t>
            </w:r>
          </w:p>
        </w:tc>
      </w:tr>
      <w:tr w:rsidR="002258C4" w14:paraId="288C3510" w14:textId="77777777">
        <w:tc>
          <w:tcPr>
            <w:tcW w:w="0" w:type="auto"/>
          </w:tcPr>
          <w:p w14:paraId="0A71E4B6" w14:textId="77777777" w:rsidR="002258C4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4E5FD589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4D8FC42E" w14:textId="77777777" w:rsidR="002258C4" w:rsidRDefault="00000000">
            <w:pPr>
              <w:pStyle w:val="Compact"/>
              <w:jc w:val="right"/>
            </w:pPr>
            <w:r>
              <w:t>183</w:t>
            </w:r>
          </w:p>
        </w:tc>
        <w:tc>
          <w:tcPr>
            <w:tcW w:w="0" w:type="auto"/>
          </w:tcPr>
          <w:p w14:paraId="1F6609A1" w14:textId="77777777" w:rsidR="002258C4" w:rsidRDefault="00000000">
            <w:pPr>
              <w:pStyle w:val="Compact"/>
              <w:jc w:val="right"/>
            </w:pPr>
            <w:r>
              <w:t>392</w:t>
            </w:r>
          </w:p>
        </w:tc>
      </w:tr>
      <w:tr w:rsidR="002258C4" w14:paraId="06127797" w14:textId="77777777">
        <w:tc>
          <w:tcPr>
            <w:tcW w:w="0" w:type="auto"/>
          </w:tcPr>
          <w:p w14:paraId="25DC7CE8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6B09ECF" w14:textId="77777777" w:rsidR="002258C4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10C92C77" w14:textId="77777777" w:rsidR="002258C4" w:rsidRDefault="00000000">
            <w:pPr>
              <w:pStyle w:val="Compact"/>
              <w:jc w:val="right"/>
            </w:pPr>
            <w:r>
              <w:t>143</w:t>
            </w:r>
          </w:p>
        </w:tc>
        <w:tc>
          <w:tcPr>
            <w:tcW w:w="0" w:type="auto"/>
          </w:tcPr>
          <w:p w14:paraId="10BB8CBA" w14:textId="77777777" w:rsidR="002258C4" w:rsidRDefault="00000000">
            <w:pPr>
              <w:pStyle w:val="Compact"/>
              <w:jc w:val="right"/>
            </w:pPr>
            <w:r>
              <w:t>209</w:t>
            </w:r>
          </w:p>
        </w:tc>
      </w:tr>
      <w:tr w:rsidR="002258C4" w14:paraId="49AB5E73" w14:textId="77777777">
        <w:tc>
          <w:tcPr>
            <w:tcW w:w="0" w:type="auto"/>
          </w:tcPr>
          <w:p w14:paraId="0D82A24B" w14:textId="77777777" w:rsidR="002258C4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6798C0D4" w14:textId="77777777" w:rsidR="002258C4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6A2A7DF3" w14:textId="77777777" w:rsidR="002258C4" w:rsidRDefault="00000000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7B2EB38F" w14:textId="77777777" w:rsidR="002258C4" w:rsidRDefault="00000000">
            <w:pPr>
              <w:pStyle w:val="Compact"/>
              <w:jc w:val="right"/>
            </w:pPr>
            <w:r>
              <w:t>66</w:t>
            </w:r>
          </w:p>
        </w:tc>
      </w:tr>
      <w:tr w:rsidR="002258C4" w14:paraId="5198DD75" w14:textId="77777777">
        <w:tc>
          <w:tcPr>
            <w:tcW w:w="0" w:type="auto"/>
          </w:tcPr>
          <w:p w14:paraId="4E533206" w14:textId="77777777" w:rsidR="002258C4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68B2FE9F" w14:textId="77777777" w:rsidR="002258C4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35DF0FED" w14:textId="77777777" w:rsidR="002258C4" w:rsidRDefault="0000000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4972BBBB" w14:textId="77777777" w:rsidR="002258C4" w:rsidRDefault="00000000">
            <w:pPr>
              <w:pStyle w:val="Compact"/>
              <w:jc w:val="right"/>
            </w:pPr>
            <w:r>
              <w:t>18</w:t>
            </w:r>
          </w:p>
        </w:tc>
      </w:tr>
      <w:tr w:rsidR="002258C4" w14:paraId="4CD26DDD" w14:textId="77777777">
        <w:tc>
          <w:tcPr>
            <w:tcW w:w="0" w:type="auto"/>
          </w:tcPr>
          <w:p w14:paraId="7074BA40" w14:textId="77777777" w:rsidR="002258C4" w:rsidRDefault="00000000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491A26E8" w14:textId="77777777" w:rsidR="002258C4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0B535D4A" w14:textId="77777777" w:rsidR="002258C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2E8C8B" w14:textId="77777777" w:rsidR="002258C4" w:rsidRDefault="00000000">
            <w:pPr>
              <w:pStyle w:val="Compact"/>
              <w:jc w:val="right"/>
            </w:pPr>
            <w:r>
              <w:t>1</w:t>
            </w:r>
          </w:p>
        </w:tc>
      </w:tr>
    </w:tbl>
    <w:p w14:paraId="3FCD880F" w14:textId="77777777" w:rsidR="002258C4" w:rsidRDefault="00000000">
      <w:pPr>
        <w:pStyle w:val="Heading3"/>
      </w:pPr>
      <w:bookmarkStart w:id="12" w:name="_Toc169695834"/>
      <w:bookmarkStart w:id="13" w:name="year-interval-2"/>
      <w:bookmarkEnd w:id="11"/>
      <w:r>
        <w:lastRenderedPageBreak/>
        <w:t>3 Year Interval</w:t>
      </w:r>
      <w:bookmarkEnd w:id="12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41"/>
        <w:gridCol w:w="743"/>
        <w:gridCol w:w="911"/>
        <w:gridCol w:w="995"/>
      </w:tblGrid>
      <w:tr w:rsidR="002258C4" w14:paraId="70AC0FD1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E979F2" w14:textId="77777777" w:rsidR="002258C4" w:rsidRDefault="00000000">
            <w:pPr>
              <w:pStyle w:val="Compact"/>
              <w:jc w:val="right"/>
            </w:pPr>
            <w:r>
              <w:t>Tstart</w:t>
            </w:r>
          </w:p>
        </w:tc>
        <w:tc>
          <w:tcPr>
            <w:tcW w:w="0" w:type="auto"/>
          </w:tcPr>
          <w:p w14:paraId="79F8123A" w14:textId="77777777" w:rsidR="002258C4" w:rsidRDefault="00000000">
            <w:pPr>
              <w:pStyle w:val="Compact"/>
              <w:jc w:val="right"/>
            </w:pPr>
            <w:r>
              <w:t>Tend</w:t>
            </w:r>
          </w:p>
        </w:tc>
        <w:tc>
          <w:tcPr>
            <w:tcW w:w="0" w:type="auto"/>
          </w:tcPr>
          <w:p w14:paraId="3CE028B1" w14:textId="77777777" w:rsidR="002258C4" w:rsidRDefault="00000000">
            <w:pPr>
              <w:pStyle w:val="Compact"/>
              <w:jc w:val="right"/>
            </w:pPr>
            <w:r>
              <w:t>Events</w:t>
            </w:r>
          </w:p>
        </w:tc>
        <w:tc>
          <w:tcPr>
            <w:tcW w:w="0" w:type="auto"/>
          </w:tcPr>
          <w:p w14:paraId="7E85DE3F" w14:textId="77777777" w:rsidR="002258C4" w:rsidRDefault="00000000">
            <w:pPr>
              <w:pStyle w:val="Compact"/>
              <w:jc w:val="right"/>
            </w:pPr>
            <w:r>
              <w:t>AtRisks</w:t>
            </w:r>
          </w:p>
        </w:tc>
      </w:tr>
      <w:tr w:rsidR="002258C4" w14:paraId="2AD12F94" w14:textId="77777777">
        <w:tc>
          <w:tcPr>
            <w:tcW w:w="0" w:type="auto"/>
          </w:tcPr>
          <w:p w14:paraId="13E7CB93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E79899D" w14:textId="77777777" w:rsidR="002258C4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7A12340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BD23892" w14:textId="77777777" w:rsidR="002258C4" w:rsidRDefault="00000000">
            <w:pPr>
              <w:pStyle w:val="Compact"/>
              <w:jc w:val="right"/>
            </w:pPr>
            <w:r>
              <w:t>601</w:t>
            </w:r>
          </w:p>
        </w:tc>
      </w:tr>
      <w:tr w:rsidR="002258C4" w14:paraId="51B3C479" w14:textId="77777777">
        <w:tc>
          <w:tcPr>
            <w:tcW w:w="0" w:type="auto"/>
          </w:tcPr>
          <w:p w14:paraId="361B01E1" w14:textId="77777777" w:rsidR="002258C4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523E8A8" w14:textId="77777777" w:rsidR="002258C4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DA15FA8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2DF75B8" w14:textId="77777777" w:rsidR="002258C4" w:rsidRDefault="00000000">
            <w:pPr>
              <w:pStyle w:val="Compact"/>
              <w:jc w:val="right"/>
            </w:pPr>
            <w:r>
              <w:t>600</w:t>
            </w:r>
          </w:p>
        </w:tc>
      </w:tr>
      <w:tr w:rsidR="002258C4" w14:paraId="083DF3BA" w14:textId="77777777">
        <w:tc>
          <w:tcPr>
            <w:tcW w:w="0" w:type="auto"/>
          </w:tcPr>
          <w:p w14:paraId="78852B60" w14:textId="77777777" w:rsidR="002258C4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27DDF56B" w14:textId="77777777" w:rsidR="002258C4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91CC0CC" w14:textId="77777777" w:rsidR="002258C4" w:rsidRDefault="00000000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14:paraId="2F1D0B0E" w14:textId="77777777" w:rsidR="002258C4" w:rsidRDefault="00000000">
            <w:pPr>
              <w:pStyle w:val="Compact"/>
              <w:jc w:val="right"/>
            </w:pPr>
            <w:r>
              <w:t>588</w:t>
            </w:r>
          </w:p>
        </w:tc>
      </w:tr>
      <w:tr w:rsidR="002258C4" w14:paraId="620B4AA2" w14:textId="77777777">
        <w:tc>
          <w:tcPr>
            <w:tcW w:w="0" w:type="auto"/>
          </w:tcPr>
          <w:p w14:paraId="4BBBDFAA" w14:textId="77777777" w:rsidR="002258C4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1806656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35E2A219" w14:textId="77777777" w:rsidR="002258C4" w:rsidRDefault="00000000">
            <w:pPr>
              <w:pStyle w:val="Compact"/>
              <w:jc w:val="right"/>
            </w:pPr>
            <w:r>
              <w:t>264</w:t>
            </w:r>
          </w:p>
        </w:tc>
        <w:tc>
          <w:tcPr>
            <w:tcW w:w="0" w:type="auto"/>
          </w:tcPr>
          <w:p w14:paraId="52715D0B" w14:textId="77777777" w:rsidR="002258C4" w:rsidRDefault="00000000">
            <w:pPr>
              <w:pStyle w:val="Compact"/>
              <w:jc w:val="right"/>
            </w:pPr>
            <w:r>
              <w:t>473</w:t>
            </w:r>
          </w:p>
        </w:tc>
      </w:tr>
      <w:tr w:rsidR="002258C4" w14:paraId="0C55E7E2" w14:textId="77777777">
        <w:tc>
          <w:tcPr>
            <w:tcW w:w="0" w:type="auto"/>
          </w:tcPr>
          <w:p w14:paraId="663B084F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1BAA847" w14:textId="77777777" w:rsidR="002258C4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0D65CA5" w14:textId="77777777" w:rsidR="002258C4" w:rsidRDefault="00000000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14:paraId="6AAD1044" w14:textId="77777777" w:rsidR="002258C4" w:rsidRDefault="00000000">
            <w:pPr>
              <w:pStyle w:val="Compact"/>
              <w:jc w:val="right"/>
            </w:pPr>
            <w:r>
              <w:t>209</w:t>
            </w:r>
          </w:p>
        </w:tc>
      </w:tr>
      <w:tr w:rsidR="002258C4" w14:paraId="01E9E10A" w14:textId="77777777">
        <w:tc>
          <w:tcPr>
            <w:tcW w:w="0" w:type="auto"/>
          </w:tcPr>
          <w:p w14:paraId="56AD8126" w14:textId="77777777" w:rsidR="002258C4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5940638C" w14:textId="77777777" w:rsidR="002258C4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637DC69" w14:textId="77777777" w:rsidR="002258C4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80F66DB" w14:textId="77777777" w:rsidR="002258C4" w:rsidRDefault="00000000">
            <w:pPr>
              <w:pStyle w:val="Compact"/>
              <w:jc w:val="right"/>
            </w:pPr>
            <w:r>
              <w:t>34</w:t>
            </w:r>
          </w:p>
        </w:tc>
      </w:tr>
      <w:tr w:rsidR="002258C4" w14:paraId="031485BC" w14:textId="77777777">
        <w:tc>
          <w:tcPr>
            <w:tcW w:w="0" w:type="auto"/>
          </w:tcPr>
          <w:p w14:paraId="046AEB51" w14:textId="77777777" w:rsidR="002258C4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4D23C20" w14:textId="77777777" w:rsidR="002258C4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60595CDA" w14:textId="77777777" w:rsidR="002258C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4C097A" w14:textId="77777777" w:rsidR="002258C4" w:rsidRDefault="00000000">
            <w:pPr>
              <w:pStyle w:val="Compact"/>
              <w:jc w:val="right"/>
            </w:pPr>
            <w:r>
              <w:t>1</w:t>
            </w:r>
          </w:p>
        </w:tc>
      </w:tr>
    </w:tbl>
    <w:p w14:paraId="455B2CCD" w14:textId="77777777" w:rsidR="002258C4" w:rsidRDefault="00000000">
      <w:pPr>
        <w:pStyle w:val="Heading3"/>
      </w:pPr>
      <w:bookmarkStart w:id="14" w:name="_Toc169695835"/>
      <w:bookmarkStart w:id="15" w:name="year-interval-3"/>
      <w:bookmarkEnd w:id="13"/>
      <w:r>
        <w:t>4 Year Interval</w:t>
      </w:r>
      <w:bookmarkEnd w:id="14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41"/>
        <w:gridCol w:w="743"/>
        <w:gridCol w:w="911"/>
        <w:gridCol w:w="995"/>
      </w:tblGrid>
      <w:tr w:rsidR="002258C4" w14:paraId="6E85D884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D29475" w14:textId="77777777" w:rsidR="002258C4" w:rsidRDefault="00000000">
            <w:pPr>
              <w:pStyle w:val="Compact"/>
              <w:jc w:val="right"/>
            </w:pPr>
            <w:r>
              <w:t>Tstart</w:t>
            </w:r>
          </w:p>
        </w:tc>
        <w:tc>
          <w:tcPr>
            <w:tcW w:w="0" w:type="auto"/>
          </w:tcPr>
          <w:p w14:paraId="0A963123" w14:textId="77777777" w:rsidR="002258C4" w:rsidRDefault="00000000">
            <w:pPr>
              <w:pStyle w:val="Compact"/>
              <w:jc w:val="right"/>
            </w:pPr>
            <w:r>
              <w:t>Tend</w:t>
            </w:r>
          </w:p>
        </w:tc>
        <w:tc>
          <w:tcPr>
            <w:tcW w:w="0" w:type="auto"/>
          </w:tcPr>
          <w:p w14:paraId="3EE7BD05" w14:textId="77777777" w:rsidR="002258C4" w:rsidRDefault="00000000">
            <w:pPr>
              <w:pStyle w:val="Compact"/>
              <w:jc w:val="right"/>
            </w:pPr>
            <w:r>
              <w:t>Events</w:t>
            </w:r>
          </w:p>
        </w:tc>
        <w:tc>
          <w:tcPr>
            <w:tcW w:w="0" w:type="auto"/>
          </w:tcPr>
          <w:p w14:paraId="5B4B3039" w14:textId="77777777" w:rsidR="002258C4" w:rsidRDefault="00000000">
            <w:pPr>
              <w:pStyle w:val="Compact"/>
              <w:jc w:val="right"/>
            </w:pPr>
            <w:r>
              <w:t>AtRisks</w:t>
            </w:r>
          </w:p>
        </w:tc>
      </w:tr>
      <w:tr w:rsidR="002258C4" w14:paraId="7AF8B4EE" w14:textId="77777777">
        <w:tc>
          <w:tcPr>
            <w:tcW w:w="0" w:type="auto"/>
          </w:tcPr>
          <w:p w14:paraId="1FD029AE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FDBB714" w14:textId="77777777" w:rsidR="002258C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B0B3CF3" w14:textId="77777777" w:rsidR="002258C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92E2970" w14:textId="77777777" w:rsidR="002258C4" w:rsidRDefault="00000000">
            <w:pPr>
              <w:pStyle w:val="Compact"/>
              <w:jc w:val="right"/>
            </w:pPr>
            <w:r>
              <w:t>601</w:t>
            </w:r>
          </w:p>
        </w:tc>
      </w:tr>
      <w:tr w:rsidR="002258C4" w14:paraId="09BA19DD" w14:textId="77777777">
        <w:tc>
          <w:tcPr>
            <w:tcW w:w="0" w:type="auto"/>
          </w:tcPr>
          <w:p w14:paraId="3242096B" w14:textId="77777777" w:rsidR="002258C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A702A8F" w14:textId="77777777" w:rsidR="002258C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C1D7DE0" w14:textId="77777777" w:rsidR="002258C4" w:rsidRDefault="00000000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0272D09F" w14:textId="77777777" w:rsidR="002258C4" w:rsidRDefault="00000000">
            <w:pPr>
              <w:pStyle w:val="Compact"/>
              <w:jc w:val="right"/>
            </w:pPr>
            <w:r>
              <w:t>598</w:t>
            </w:r>
          </w:p>
        </w:tc>
      </w:tr>
      <w:tr w:rsidR="002258C4" w14:paraId="30E5A6B8" w14:textId="77777777">
        <w:tc>
          <w:tcPr>
            <w:tcW w:w="0" w:type="auto"/>
          </w:tcPr>
          <w:p w14:paraId="437EEC4F" w14:textId="77777777" w:rsidR="002258C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73C65EF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631F6B2C" w14:textId="77777777" w:rsidR="002258C4" w:rsidRDefault="00000000">
            <w:pPr>
              <w:pStyle w:val="Compact"/>
              <w:jc w:val="right"/>
            </w:pPr>
            <w:r>
              <w:t>322</w:t>
            </w:r>
          </w:p>
        </w:tc>
        <w:tc>
          <w:tcPr>
            <w:tcW w:w="0" w:type="auto"/>
          </w:tcPr>
          <w:p w14:paraId="475F5FA9" w14:textId="77777777" w:rsidR="002258C4" w:rsidRDefault="00000000">
            <w:pPr>
              <w:pStyle w:val="Compact"/>
              <w:jc w:val="right"/>
            </w:pPr>
            <w:r>
              <w:t>531</w:t>
            </w:r>
          </w:p>
        </w:tc>
      </w:tr>
      <w:tr w:rsidR="002258C4" w14:paraId="6978FB6E" w14:textId="77777777">
        <w:tc>
          <w:tcPr>
            <w:tcW w:w="0" w:type="auto"/>
          </w:tcPr>
          <w:p w14:paraId="7539AFE4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411DAFDF" w14:textId="77777777" w:rsidR="002258C4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2AF0C306" w14:textId="77777777" w:rsidR="002258C4" w:rsidRDefault="00000000">
            <w:pPr>
              <w:pStyle w:val="Compact"/>
              <w:jc w:val="right"/>
            </w:pPr>
            <w:r>
              <w:t>191</w:t>
            </w:r>
          </w:p>
        </w:tc>
        <w:tc>
          <w:tcPr>
            <w:tcW w:w="0" w:type="auto"/>
          </w:tcPr>
          <w:p w14:paraId="71767BD1" w14:textId="77777777" w:rsidR="002258C4" w:rsidRDefault="00000000">
            <w:pPr>
              <w:pStyle w:val="Compact"/>
              <w:jc w:val="right"/>
            </w:pPr>
            <w:r>
              <w:t>209</w:t>
            </w:r>
          </w:p>
        </w:tc>
      </w:tr>
      <w:tr w:rsidR="002258C4" w14:paraId="0CE9370A" w14:textId="77777777">
        <w:tc>
          <w:tcPr>
            <w:tcW w:w="0" w:type="auto"/>
          </w:tcPr>
          <w:p w14:paraId="6152AA90" w14:textId="77777777" w:rsidR="002258C4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3B663CF7" w14:textId="77777777" w:rsidR="002258C4" w:rsidRDefault="00000000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5C3DA3B9" w14:textId="77777777" w:rsidR="002258C4" w:rsidRDefault="0000000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43BEE1CC" w14:textId="77777777" w:rsidR="002258C4" w:rsidRDefault="00000000">
            <w:pPr>
              <w:pStyle w:val="Compact"/>
              <w:jc w:val="right"/>
            </w:pPr>
            <w:r>
              <w:t>18</w:t>
            </w:r>
          </w:p>
        </w:tc>
      </w:tr>
    </w:tbl>
    <w:p w14:paraId="69F12BA2" w14:textId="77777777" w:rsidR="002258C4" w:rsidRDefault="00000000">
      <w:pPr>
        <w:pStyle w:val="Heading3"/>
      </w:pPr>
      <w:bookmarkStart w:id="16" w:name="_Toc169695836"/>
      <w:bookmarkStart w:id="17" w:name="year-interval-4"/>
      <w:bookmarkEnd w:id="15"/>
      <w:r>
        <w:t>5 Year Interval</w:t>
      </w:r>
      <w:bookmarkEnd w:id="16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41"/>
        <w:gridCol w:w="743"/>
        <w:gridCol w:w="911"/>
        <w:gridCol w:w="995"/>
      </w:tblGrid>
      <w:tr w:rsidR="002258C4" w14:paraId="2D599504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23DE1C" w14:textId="77777777" w:rsidR="002258C4" w:rsidRDefault="00000000">
            <w:pPr>
              <w:pStyle w:val="Compact"/>
              <w:jc w:val="right"/>
            </w:pPr>
            <w:r>
              <w:t>Tstart</w:t>
            </w:r>
          </w:p>
        </w:tc>
        <w:tc>
          <w:tcPr>
            <w:tcW w:w="0" w:type="auto"/>
          </w:tcPr>
          <w:p w14:paraId="4F0CC677" w14:textId="77777777" w:rsidR="002258C4" w:rsidRDefault="00000000">
            <w:pPr>
              <w:pStyle w:val="Compact"/>
              <w:jc w:val="right"/>
            </w:pPr>
            <w:r>
              <w:t>Tend</w:t>
            </w:r>
          </w:p>
        </w:tc>
        <w:tc>
          <w:tcPr>
            <w:tcW w:w="0" w:type="auto"/>
          </w:tcPr>
          <w:p w14:paraId="3826AB75" w14:textId="77777777" w:rsidR="002258C4" w:rsidRDefault="00000000">
            <w:pPr>
              <w:pStyle w:val="Compact"/>
              <w:jc w:val="right"/>
            </w:pPr>
            <w:r>
              <w:t>Events</w:t>
            </w:r>
          </w:p>
        </w:tc>
        <w:tc>
          <w:tcPr>
            <w:tcW w:w="0" w:type="auto"/>
          </w:tcPr>
          <w:p w14:paraId="3E8C7461" w14:textId="77777777" w:rsidR="002258C4" w:rsidRDefault="00000000">
            <w:pPr>
              <w:pStyle w:val="Compact"/>
              <w:jc w:val="right"/>
            </w:pPr>
            <w:r>
              <w:t>AtRisks</w:t>
            </w:r>
          </w:p>
        </w:tc>
      </w:tr>
      <w:tr w:rsidR="002258C4" w14:paraId="16554F1F" w14:textId="77777777">
        <w:tc>
          <w:tcPr>
            <w:tcW w:w="0" w:type="auto"/>
          </w:tcPr>
          <w:p w14:paraId="60B683E2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4EE4F3D" w14:textId="77777777" w:rsidR="002258C4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562C4B4" w14:textId="77777777" w:rsidR="002258C4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49211CA9" w14:textId="77777777" w:rsidR="002258C4" w:rsidRDefault="00000000">
            <w:pPr>
              <w:pStyle w:val="Compact"/>
              <w:jc w:val="right"/>
            </w:pPr>
            <w:r>
              <w:t>601</w:t>
            </w:r>
          </w:p>
        </w:tc>
      </w:tr>
      <w:tr w:rsidR="002258C4" w14:paraId="6CC5390D" w14:textId="77777777">
        <w:tc>
          <w:tcPr>
            <w:tcW w:w="0" w:type="auto"/>
          </w:tcPr>
          <w:p w14:paraId="61C915ED" w14:textId="77777777" w:rsidR="002258C4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A5B11BE" w14:textId="77777777" w:rsidR="002258C4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2C48E67" w14:textId="77777777" w:rsidR="002258C4" w:rsidRDefault="00000000">
            <w:pPr>
              <w:pStyle w:val="Compact"/>
              <w:jc w:val="right"/>
            </w:pPr>
            <w:r>
              <w:t>202</w:t>
            </w:r>
          </w:p>
        </w:tc>
        <w:tc>
          <w:tcPr>
            <w:tcW w:w="0" w:type="auto"/>
          </w:tcPr>
          <w:p w14:paraId="1997B9F2" w14:textId="77777777" w:rsidR="002258C4" w:rsidRDefault="00000000">
            <w:pPr>
              <w:pStyle w:val="Compact"/>
              <w:jc w:val="right"/>
            </w:pPr>
            <w:r>
              <w:t>594</w:t>
            </w:r>
          </w:p>
        </w:tc>
      </w:tr>
      <w:tr w:rsidR="002258C4" w14:paraId="3B45F90D" w14:textId="77777777">
        <w:tc>
          <w:tcPr>
            <w:tcW w:w="0" w:type="auto"/>
          </w:tcPr>
          <w:p w14:paraId="652A9424" w14:textId="77777777" w:rsidR="002258C4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2D8222FD" w14:textId="77777777" w:rsidR="002258C4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4850BB0" w14:textId="77777777" w:rsidR="002258C4" w:rsidRDefault="00000000">
            <w:pPr>
              <w:pStyle w:val="Compact"/>
              <w:jc w:val="right"/>
            </w:pPr>
            <w:r>
              <w:t>358</w:t>
            </w:r>
          </w:p>
        </w:tc>
        <w:tc>
          <w:tcPr>
            <w:tcW w:w="0" w:type="auto"/>
          </w:tcPr>
          <w:p w14:paraId="2F1E5F97" w14:textId="77777777" w:rsidR="002258C4" w:rsidRDefault="00000000">
            <w:pPr>
              <w:pStyle w:val="Compact"/>
              <w:jc w:val="right"/>
            </w:pPr>
            <w:r>
              <w:t>392</w:t>
            </w:r>
          </w:p>
        </w:tc>
      </w:tr>
      <w:tr w:rsidR="002258C4" w14:paraId="3BAE5698" w14:textId="77777777">
        <w:tc>
          <w:tcPr>
            <w:tcW w:w="0" w:type="auto"/>
          </w:tcPr>
          <w:p w14:paraId="06702F5C" w14:textId="77777777" w:rsidR="002258C4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8D5826A" w14:textId="77777777" w:rsidR="002258C4" w:rsidRDefault="00000000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51F8D381" w14:textId="77777777" w:rsidR="002258C4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51D6E224" w14:textId="77777777" w:rsidR="002258C4" w:rsidRDefault="00000000">
            <w:pPr>
              <w:pStyle w:val="Compact"/>
              <w:jc w:val="right"/>
            </w:pPr>
            <w:r>
              <w:t>34</w:t>
            </w:r>
          </w:p>
        </w:tc>
      </w:tr>
    </w:tbl>
    <w:p w14:paraId="2A3CE50E" w14:textId="77777777" w:rsidR="002258C4" w:rsidRDefault="00000000">
      <w:r>
        <w:br w:type="page"/>
      </w:r>
    </w:p>
    <w:p w14:paraId="7D2C09C6" w14:textId="77777777" w:rsidR="002258C4" w:rsidRDefault="00000000">
      <w:pPr>
        <w:pStyle w:val="Heading3"/>
      </w:pPr>
      <w:bookmarkStart w:id="18" w:name="_Toc169695837"/>
      <w:bookmarkStart w:id="19" w:name="testing"/>
      <w:bookmarkEnd w:id="17"/>
      <w:r>
        <w:lastRenderedPageBreak/>
        <w:t>Testing</w:t>
      </w:r>
      <w:bookmarkEnd w:id="18"/>
    </w:p>
    <w:p w14:paraId="1D7FD9E8" w14:textId="77777777" w:rsidR="002258C4" w:rsidRDefault="00000000">
      <w:pPr>
        <w:pStyle w:val="Heading3"/>
      </w:pPr>
      <w:bookmarkStart w:id="20" w:name="_Toc169695838"/>
      <w:bookmarkStart w:id="21" w:name="year-interval-5"/>
      <w:bookmarkEnd w:id="19"/>
      <w:r>
        <w:t>1 Year Interval</w:t>
      </w:r>
      <w:bookmarkEnd w:id="20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41"/>
        <w:gridCol w:w="743"/>
        <w:gridCol w:w="911"/>
        <w:gridCol w:w="995"/>
      </w:tblGrid>
      <w:tr w:rsidR="002258C4" w14:paraId="03CDDBBA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D75F30" w14:textId="77777777" w:rsidR="002258C4" w:rsidRDefault="00000000">
            <w:pPr>
              <w:pStyle w:val="Compact"/>
              <w:jc w:val="right"/>
            </w:pPr>
            <w:r>
              <w:t>Tstart</w:t>
            </w:r>
          </w:p>
        </w:tc>
        <w:tc>
          <w:tcPr>
            <w:tcW w:w="0" w:type="auto"/>
          </w:tcPr>
          <w:p w14:paraId="7D6BA055" w14:textId="77777777" w:rsidR="002258C4" w:rsidRDefault="00000000">
            <w:pPr>
              <w:pStyle w:val="Compact"/>
              <w:jc w:val="right"/>
            </w:pPr>
            <w:r>
              <w:t>Tend</w:t>
            </w:r>
          </w:p>
        </w:tc>
        <w:tc>
          <w:tcPr>
            <w:tcW w:w="0" w:type="auto"/>
          </w:tcPr>
          <w:p w14:paraId="24F2CC4D" w14:textId="77777777" w:rsidR="002258C4" w:rsidRDefault="00000000">
            <w:pPr>
              <w:pStyle w:val="Compact"/>
              <w:jc w:val="right"/>
            </w:pPr>
            <w:r>
              <w:t>Events</w:t>
            </w:r>
          </w:p>
        </w:tc>
        <w:tc>
          <w:tcPr>
            <w:tcW w:w="0" w:type="auto"/>
          </w:tcPr>
          <w:p w14:paraId="11945D59" w14:textId="77777777" w:rsidR="002258C4" w:rsidRDefault="00000000">
            <w:pPr>
              <w:pStyle w:val="Compact"/>
              <w:jc w:val="right"/>
            </w:pPr>
            <w:r>
              <w:t>AtRisks</w:t>
            </w:r>
          </w:p>
        </w:tc>
      </w:tr>
      <w:tr w:rsidR="002258C4" w14:paraId="08F33C83" w14:textId="77777777">
        <w:tc>
          <w:tcPr>
            <w:tcW w:w="0" w:type="auto"/>
          </w:tcPr>
          <w:p w14:paraId="0B73317C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D3E1D63" w14:textId="77777777" w:rsidR="002258C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2FA59C6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952CF9B" w14:textId="77777777" w:rsidR="002258C4" w:rsidRDefault="00000000">
            <w:pPr>
              <w:pStyle w:val="Compact"/>
              <w:jc w:val="right"/>
            </w:pPr>
            <w:r>
              <w:t>302</w:t>
            </w:r>
          </w:p>
        </w:tc>
      </w:tr>
      <w:tr w:rsidR="002258C4" w14:paraId="1636085D" w14:textId="77777777">
        <w:tc>
          <w:tcPr>
            <w:tcW w:w="0" w:type="auto"/>
          </w:tcPr>
          <w:p w14:paraId="766520D6" w14:textId="77777777" w:rsidR="002258C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0A9BB3D" w14:textId="77777777" w:rsidR="002258C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A80D2A0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B1D1832" w14:textId="77777777" w:rsidR="002258C4" w:rsidRDefault="00000000">
            <w:pPr>
              <w:pStyle w:val="Compact"/>
              <w:jc w:val="right"/>
            </w:pPr>
            <w:r>
              <w:t>302</w:t>
            </w:r>
          </w:p>
        </w:tc>
      </w:tr>
      <w:tr w:rsidR="002258C4" w14:paraId="6A18D98C" w14:textId="77777777">
        <w:tc>
          <w:tcPr>
            <w:tcW w:w="0" w:type="auto"/>
          </w:tcPr>
          <w:p w14:paraId="31EB953A" w14:textId="77777777" w:rsidR="002258C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5C8A9D0" w14:textId="77777777" w:rsidR="002258C4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E275EEF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771F6E0" w14:textId="77777777" w:rsidR="002258C4" w:rsidRDefault="00000000">
            <w:pPr>
              <w:pStyle w:val="Compact"/>
              <w:jc w:val="right"/>
            </w:pPr>
            <w:r>
              <w:t>302</w:t>
            </w:r>
          </w:p>
        </w:tc>
      </w:tr>
      <w:tr w:rsidR="002258C4" w14:paraId="322A71E6" w14:textId="77777777">
        <w:tc>
          <w:tcPr>
            <w:tcW w:w="0" w:type="auto"/>
          </w:tcPr>
          <w:p w14:paraId="565EB888" w14:textId="77777777" w:rsidR="002258C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ADA3019" w14:textId="77777777" w:rsidR="002258C4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F73D7C4" w14:textId="77777777" w:rsidR="002258C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A296C3E" w14:textId="77777777" w:rsidR="002258C4" w:rsidRDefault="00000000">
            <w:pPr>
              <w:pStyle w:val="Compact"/>
              <w:jc w:val="right"/>
            </w:pPr>
            <w:r>
              <w:t>301</w:t>
            </w:r>
          </w:p>
        </w:tc>
      </w:tr>
      <w:tr w:rsidR="002258C4" w14:paraId="370A9F36" w14:textId="77777777">
        <w:tc>
          <w:tcPr>
            <w:tcW w:w="0" w:type="auto"/>
          </w:tcPr>
          <w:p w14:paraId="21604332" w14:textId="77777777" w:rsidR="002258C4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4FEA950" w14:textId="77777777" w:rsidR="002258C4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8B214DD" w14:textId="77777777" w:rsidR="002258C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2D741F8" w14:textId="77777777" w:rsidR="002258C4" w:rsidRDefault="00000000">
            <w:pPr>
              <w:pStyle w:val="Compact"/>
              <w:jc w:val="right"/>
            </w:pPr>
            <w:r>
              <w:t>300</w:t>
            </w:r>
          </w:p>
        </w:tc>
      </w:tr>
      <w:tr w:rsidR="002258C4" w14:paraId="30A4736B" w14:textId="77777777">
        <w:tc>
          <w:tcPr>
            <w:tcW w:w="0" w:type="auto"/>
          </w:tcPr>
          <w:p w14:paraId="2D8AA579" w14:textId="77777777" w:rsidR="002258C4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AFAD80B" w14:textId="77777777" w:rsidR="002258C4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443EE39B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3BAE8155" w14:textId="77777777" w:rsidR="002258C4" w:rsidRDefault="00000000">
            <w:pPr>
              <w:pStyle w:val="Compact"/>
              <w:jc w:val="right"/>
            </w:pPr>
            <w:r>
              <w:t>298</w:t>
            </w:r>
          </w:p>
        </w:tc>
      </w:tr>
      <w:tr w:rsidR="002258C4" w14:paraId="680D2AB8" w14:textId="77777777">
        <w:tc>
          <w:tcPr>
            <w:tcW w:w="0" w:type="auto"/>
          </w:tcPr>
          <w:p w14:paraId="2FECAC09" w14:textId="77777777" w:rsidR="002258C4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59098C8" w14:textId="77777777" w:rsidR="002258C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741FD62" w14:textId="77777777" w:rsidR="002258C4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9A27270" w14:textId="77777777" w:rsidR="002258C4" w:rsidRDefault="00000000">
            <w:pPr>
              <w:pStyle w:val="Compact"/>
              <w:jc w:val="right"/>
            </w:pPr>
            <w:r>
              <w:t>286</w:t>
            </w:r>
          </w:p>
        </w:tc>
      </w:tr>
      <w:tr w:rsidR="002258C4" w14:paraId="0A610549" w14:textId="77777777">
        <w:tc>
          <w:tcPr>
            <w:tcW w:w="0" w:type="auto"/>
          </w:tcPr>
          <w:p w14:paraId="5C2CD498" w14:textId="77777777" w:rsidR="002258C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EE4BFCF" w14:textId="77777777" w:rsidR="002258C4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89F33F3" w14:textId="77777777" w:rsidR="002258C4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3E98E39E" w14:textId="77777777" w:rsidR="002258C4" w:rsidRDefault="00000000">
            <w:pPr>
              <w:pStyle w:val="Compact"/>
              <w:jc w:val="right"/>
            </w:pPr>
            <w:r>
              <w:t>265</w:t>
            </w:r>
          </w:p>
        </w:tc>
      </w:tr>
      <w:tr w:rsidR="002258C4" w14:paraId="13DEB0C3" w14:textId="77777777">
        <w:tc>
          <w:tcPr>
            <w:tcW w:w="0" w:type="auto"/>
          </w:tcPr>
          <w:p w14:paraId="47146FAD" w14:textId="77777777" w:rsidR="002258C4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60D157D" w14:textId="77777777" w:rsidR="002258C4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EFE4DD9" w14:textId="77777777" w:rsidR="002258C4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2CFD7E30" w14:textId="77777777" w:rsidR="002258C4" w:rsidRDefault="00000000">
            <w:pPr>
              <w:pStyle w:val="Compact"/>
              <w:jc w:val="right"/>
            </w:pPr>
            <w:r>
              <w:t>231</w:t>
            </w:r>
          </w:p>
        </w:tc>
      </w:tr>
      <w:tr w:rsidR="002258C4" w14:paraId="6C386A56" w14:textId="77777777">
        <w:tc>
          <w:tcPr>
            <w:tcW w:w="0" w:type="auto"/>
          </w:tcPr>
          <w:p w14:paraId="612FDA97" w14:textId="77777777" w:rsidR="002258C4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3E1C413" w14:textId="77777777" w:rsidR="002258C4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72BD1FD" w14:textId="77777777" w:rsidR="002258C4" w:rsidRDefault="00000000">
            <w:pPr>
              <w:pStyle w:val="Compact"/>
              <w:jc w:val="right"/>
            </w:pPr>
            <w:r>
              <w:t>59</w:t>
            </w:r>
          </w:p>
        </w:tc>
        <w:tc>
          <w:tcPr>
            <w:tcW w:w="0" w:type="auto"/>
          </w:tcPr>
          <w:p w14:paraId="37239C85" w14:textId="77777777" w:rsidR="002258C4" w:rsidRDefault="00000000">
            <w:pPr>
              <w:pStyle w:val="Compact"/>
              <w:jc w:val="right"/>
            </w:pPr>
            <w:r>
              <w:t>198</w:t>
            </w:r>
          </w:p>
        </w:tc>
      </w:tr>
      <w:tr w:rsidR="002258C4" w14:paraId="1514F193" w14:textId="77777777">
        <w:tc>
          <w:tcPr>
            <w:tcW w:w="0" w:type="auto"/>
          </w:tcPr>
          <w:p w14:paraId="4B546525" w14:textId="77777777" w:rsidR="002258C4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FB918AD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7AF495B0" w14:textId="77777777" w:rsidR="002258C4" w:rsidRDefault="00000000">
            <w:pPr>
              <w:pStyle w:val="Compact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141F6FE9" w14:textId="77777777" w:rsidR="002258C4" w:rsidRDefault="00000000">
            <w:pPr>
              <w:pStyle w:val="Compact"/>
              <w:jc w:val="right"/>
            </w:pPr>
            <w:r>
              <w:t>139</w:t>
            </w:r>
          </w:p>
        </w:tc>
      </w:tr>
      <w:tr w:rsidR="002258C4" w14:paraId="37498425" w14:textId="77777777">
        <w:tc>
          <w:tcPr>
            <w:tcW w:w="0" w:type="auto"/>
          </w:tcPr>
          <w:p w14:paraId="5F844328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70113C8E" w14:textId="77777777" w:rsidR="002258C4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604D0A6C" w14:textId="77777777" w:rsidR="002258C4" w:rsidRDefault="00000000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14:paraId="0695AE39" w14:textId="77777777" w:rsidR="002258C4" w:rsidRDefault="00000000">
            <w:pPr>
              <w:pStyle w:val="Compact"/>
              <w:jc w:val="right"/>
            </w:pPr>
            <w:r>
              <w:t>90</w:t>
            </w:r>
          </w:p>
        </w:tc>
      </w:tr>
      <w:tr w:rsidR="002258C4" w14:paraId="21B6B398" w14:textId="77777777">
        <w:tc>
          <w:tcPr>
            <w:tcW w:w="0" w:type="auto"/>
          </w:tcPr>
          <w:p w14:paraId="1A5F4534" w14:textId="77777777" w:rsidR="002258C4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3EE937D" w14:textId="77777777" w:rsidR="002258C4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029CF3B6" w14:textId="77777777" w:rsidR="002258C4" w:rsidRDefault="00000000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14:paraId="5A3E43AA" w14:textId="77777777" w:rsidR="002258C4" w:rsidRDefault="00000000">
            <w:pPr>
              <w:pStyle w:val="Compact"/>
              <w:jc w:val="right"/>
            </w:pPr>
            <w:r>
              <w:t>61</w:t>
            </w:r>
          </w:p>
        </w:tc>
      </w:tr>
      <w:tr w:rsidR="002258C4" w14:paraId="688FE3B4" w14:textId="77777777">
        <w:tc>
          <w:tcPr>
            <w:tcW w:w="0" w:type="auto"/>
          </w:tcPr>
          <w:p w14:paraId="791488BC" w14:textId="77777777" w:rsidR="002258C4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23CE8F2E" w14:textId="77777777" w:rsidR="002258C4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4657AD5B" w14:textId="77777777" w:rsidR="002258C4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2CA24723" w14:textId="77777777" w:rsidR="002258C4" w:rsidRDefault="00000000">
            <w:pPr>
              <w:pStyle w:val="Compact"/>
              <w:jc w:val="right"/>
            </w:pPr>
            <w:r>
              <w:t>32</w:t>
            </w:r>
          </w:p>
        </w:tc>
      </w:tr>
      <w:tr w:rsidR="002258C4" w14:paraId="0D44D72C" w14:textId="77777777">
        <w:tc>
          <w:tcPr>
            <w:tcW w:w="0" w:type="auto"/>
          </w:tcPr>
          <w:p w14:paraId="731F4FFF" w14:textId="77777777" w:rsidR="002258C4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34CE127" w14:textId="77777777" w:rsidR="002258C4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07663DDC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785FC63C" w14:textId="77777777" w:rsidR="002258C4" w:rsidRDefault="00000000">
            <w:pPr>
              <w:pStyle w:val="Compact"/>
              <w:jc w:val="right"/>
            </w:pPr>
            <w:r>
              <w:t>17</w:t>
            </w:r>
          </w:p>
        </w:tc>
      </w:tr>
      <w:tr w:rsidR="002258C4" w14:paraId="13118042" w14:textId="77777777">
        <w:tc>
          <w:tcPr>
            <w:tcW w:w="0" w:type="auto"/>
          </w:tcPr>
          <w:p w14:paraId="24FF71B4" w14:textId="77777777" w:rsidR="002258C4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76B9BB23" w14:textId="77777777" w:rsidR="002258C4" w:rsidRDefault="0000000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4E4D291F" w14:textId="77777777" w:rsidR="002258C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12F6A66" w14:textId="77777777" w:rsidR="002258C4" w:rsidRDefault="00000000">
            <w:pPr>
              <w:pStyle w:val="Compact"/>
              <w:jc w:val="right"/>
            </w:pPr>
            <w:r>
              <w:t>5</w:t>
            </w:r>
          </w:p>
        </w:tc>
      </w:tr>
      <w:tr w:rsidR="002258C4" w14:paraId="215C12EC" w14:textId="77777777">
        <w:tc>
          <w:tcPr>
            <w:tcW w:w="0" w:type="auto"/>
          </w:tcPr>
          <w:p w14:paraId="2172161B" w14:textId="77777777" w:rsidR="002258C4" w:rsidRDefault="0000000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30C6DCA5" w14:textId="77777777" w:rsidR="002258C4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80B6511" w14:textId="77777777" w:rsidR="002258C4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8312B6F" w14:textId="77777777" w:rsidR="002258C4" w:rsidRDefault="00000000">
            <w:pPr>
              <w:pStyle w:val="Compact"/>
              <w:jc w:val="right"/>
            </w:pPr>
            <w:r>
              <w:t>3</w:t>
            </w:r>
          </w:p>
        </w:tc>
      </w:tr>
    </w:tbl>
    <w:p w14:paraId="644EBA27" w14:textId="77777777" w:rsidR="002258C4" w:rsidRDefault="00000000">
      <w:pPr>
        <w:pStyle w:val="Heading3"/>
      </w:pPr>
      <w:bookmarkStart w:id="22" w:name="_Toc169695839"/>
      <w:bookmarkStart w:id="23" w:name="year-interval-6"/>
      <w:bookmarkEnd w:id="21"/>
      <w:r>
        <w:t>2 Year Interval</w:t>
      </w:r>
      <w:bookmarkEnd w:id="22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41"/>
        <w:gridCol w:w="743"/>
        <w:gridCol w:w="911"/>
        <w:gridCol w:w="995"/>
      </w:tblGrid>
      <w:tr w:rsidR="002258C4" w14:paraId="75CB3E5B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4862E1" w14:textId="77777777" w:rsidR="002258C4" w:rsidRDefault="00000000">
            <w:pPr>
              <w:pStyle w:val="Compact"/>
              <w:jc w:val="right"/>
            </w:pPr>
            <w:r>
              <w:t>Tstart</w:t>
            </w:r>
          </w:p>
        </w:tc>
        <w:tc>
          <w:tcPr>
            <w:tcW w:w="0" w:type="auto"/>
          </w:tcPr>
          <w:p w14:paraId="63061D1D" w14:textId="77777777" w:rsidR="002258C4" w:rsidRDefault="00000000">
            <w:pPr>
              <w:pStyle w:val="Compact"/>
              <w:jc w:val="right"/>
            </w:pPr>
            <w:r>
              <w:t>Tend</w:t>
            </w:r>
          </w:p>
        </w:tc>
        <w:tc>
          <w:tcPr>
            <w:tcW w:w="0" w:type="auto"/>
          </w:tcPr>
          <w:p w14:paraId="7C97D765" w14:textId="77777777" w:rsidR="002258C4" w:rsidRDefault="00000000">
            <w:pPr>
              <w:pStyle w:val="Compact"/>
              <w:jc w:val="right"/>
            </w:pPr>
            <w:r>
              <w:t>Events</w:t>
            </w:r>
          </w:p>
        </w:tc>
        <w:tc>
          <w:tcPr>
            <w:tcW w:w="0" w:type="auto"/>
          </w:tcPr>
          <w:p w14:paraId="682F332D" w14:textId="77777777" w:rsidR="002258C4" w:rsidRDefault="00000000">
            <w:pPr>
              <w:pStyle w:val="Compact"/>
              <w:jc w:val="right"/>
            </w:pPr>
            <w:r>
              <w:t>AtRisks</w:t>
            </w:r>
          </w:p>
        </w:tc>
      </w:tr>
      <w:tr w:rsidR="002258C4" w14:paraId="1E1BCD86" w14:textId="77777777">
        <w:tc>
          <w:tcPr>
            <w:tcW w:w="0" w:type="auto"/>
          </w:tcPr>
          <w:p w14:paraId="11241050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F928C14" w14:textId="77777777" w:rsidR="002258C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414ABE4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8130E63" w14:textId="77777777" w:rsidR="002258C4" w:rsidRDefault="00000000">
            <w:pPr>
              <w:pStyle w:val="Compact"/>
              <w:jc w:val="right"/>
            </w:pPr>
            <w:r>
              <w:t>302</w:t>
            </w:r>
          </w:p>
        </w:tc>
      </w:tr>
      <w:tr w:rsidR="002258C4" w14:paraId="038127F4" w14:textId="77777777">
        <w:tc>
          <w:tcPr>
            <w:tcW w:w="0" w:type="auto"/>
          </w:tcPr>
          <w:p w14:paraId="2BA85430" w14:textId="77777777" w:rsidR="002258C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3B28C5A" w14:textId="77777777" w:rsidR="002258C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3BF4D83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D0D54F5" w14:textId="77777777" w:rsidR="002258C4" w:rsidRDefault="00000000">
            <w:pPr>
              <w:pStyle w:val="Compact"/>
              <w:jc w:val="right"/>
            </w:pPr>
            <w:r>
              <w:t>302</w:t>
            </w:r>
          </w:p>
        </w:tc>
      </w:tr>
      <w:tr w:rsidR="002258C4" w14:paraId="07DA65FD" w14:textId="77777777">
        <w:tc>
          <w:tcPr>
            <w:tcW w:w="0" w:type="auto"/>
          </w:tcPr>
          <w:p w14:paraId="0CE6732A" w14:textId="77777777" w:rsidR="002258C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FDCDC95" w14:textId="77777777" w:rsidR="002258C4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7074786" w14:textId="77777777" w:rsidR="002258C4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D4FC236" w14:textId="77777777" w:rsidR="002258C4" w:rsidRDefault="00000000">
            <w:pPr>
              <w:pStyle w:val="Compact"/>
              <w:jc w:val="right"/>
            </w:pPr>
            <w:r>
              <w:t>301</w:t>
            </w:r>
          </w:p>
        </w:tc>
      </w:tr>
      <w:tr w:rsidR="002258C4" w14:paraId="22D84827" w14:textId="77777777">
        <w:tc>
          <w:tcPr>
            <w:tcW w:w="0" w:type="auto"/>
          </w:tcPr>
          <w:p w14:paraId="6087629D" w14:textId="77777777" w:rsidR="002258C4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44DF1AB8" w14:textId="77777777" w:rsidR="002258C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E10DE15" w14:textId="77777777" w:rsidR="002258C4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2824B248" w14:textId="77777777" w:rsidR="002258C4" w:rsidRDefault="00000000">
            <w:pPr>
              <w:pStyle w:val="Compact"/>
              <w:jc w:val="right"/>
            </w:pPr>
            <w:r>
              <w:t>298</w:t>
            </w:r>
          </w:p>
        </w:tc>
      </w:tr>
      <w:tr w:rsidR="002258C4" w14:paraId="2C0D0B61" w14:textId="77777777">
        <w:tc>
          <w:tcPr>
            <w:tcW w:w="0" w:type="auto"/>
          </w:tcPr>
          <w:p w14:paraId="5E54CB65" w14:textId="77777777" w:rsidR="002258C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60BC99D" w14:textId="77777777" w:rsidR="002258C4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3D4289C4" w14:textId="77777777" w:rsidR="002258C4" w:rsidRDefault="00000000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3CABF61A" w14:textId="77777777" w:rsidR="002258C4" w:rsidRDefault="00000000">
            <w:pPr>
              <w:pStyle w:val="Compact"/>
              <w:jc w:val="right"/>
            </w:pPr>
            <w:r>
              <w:t>265</w:t>
            </w:r>
          </w:p>
        </w:tc>
      </w:tr>
      <w:tr w:rsidR="002258C4" w14:paraId="202A16E5" w14:textId="77777777">
        <w:tc>
          <w:tcPr>
            <w:tcW w:w="0" w:type="auto"/>
          </w:tcPr>
          <w:p w14:paraId="0B7A4A1B" w14:textId="77777777" w:rsidR="002258C4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D799452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6C3BF590" w14:textId="77777777" w:rsidR="002258C4" w:rsidRDefault="00000000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14:paraId="5348852E" w14:textId="77777777" w:rsidR="002258C4" w:rsidRDefault="00000000">
            <w:pPr>
              <w:pStyle w:val="Compact"/>
              <w:jc w:val="right"/>
            </w:pPr>
            <w:r>
              <w:t>198</w:t>
            </w:r>
          </w:p>
        </w:tc>
      </w:tr>
      <w:tr w:rsidR="002258C4" w14:paraId="1DB38360" w14:textId="77777777">
        <w:tc>
          <w:tcPr>
            <w:tcW w:w="0" w:type="auto"/>
          </w:tcPr>
          <w:p w14:paraId="09BD1939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367D64DE" w14:textId="77777777" w:rsidR="002258C4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0393653B" w14:textId="77777777" w:rsidR="002258C4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489F2DF9" w14:textId="77777777" w:rsidR="002258C4" w:rsidRDefault="00000000">
            <w:pPr>
              <w:pStyle w:val="Compact"/>
              <w:jc w:val="right"/>
            </w:pPr>
            <w:r>
              <w:t>90</w:t>
            </w:r>
          </w:p>
        </w:tc>
      </w:tr>
      <w:tr w:rsidR="002258C4" w14:paraId="03069546" w14:textId="77777777">
        <w:tc>
          <w:tcPr>
            <w:tcW w:w="0" w:type="auto"/>
          </w:tcPr>
          <w:p w14:paraId="0AC3AC28" w14:textId="77777777" w:rsidR="002258C4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0FB02971" w14:textId="77777777" w:rsidR="002258C4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74327C49" w14:textId="77777777" w:rsidR="002258C4" w:rsidRDefault="00000000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4FD6EB1D" w14:textId="77777777" w:rsidR="002258C4" w:rsidRDefault="00000000">
            <w:pPr>
              <w:pStyle w:val="Compact"/>
              <w:jc w:val="right"/>
            </w:pPr>
            <w:r>
              <w:t>32</w:t>
            </w:r>
          </w:p>
        </w:tc>
      </w:tr>
      <w:tr w:rsidR="002258C4" w14:paraId="1FA99E73" w14:textId="77777777">
        <w:tc>
          <w:tcPr>
            <w:tcW w:w="0" w:type="auto"/>
          </w:tcPr>
          <w:p w14:paraId="2E995AD3" w14:textId="77777777" w:rsidR="002258C4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4C3E1391" w14:textId="77777777" w:rsidR="002258C4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4817407" w14:textId="77777777" w:rsidR="002258C4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54CD58E" w14:textId="77777777" w:rsidR="002258C4" w:rsidRDefault="00000000">
            <w:pPr>
              <w:pStyle w:val="Compact"/>
              <w:jc w:val="right"/>
            </w:pPr>
            <w:r>
              <w:t>5</w:t>
            </w:r>
          </w:p>
        </w:tc>
      </w:tr>
    </w:tbl>
    <w:p w14:paraId="493070FA" w14:textId="77777777" w:rsidR="002258C4" w:rsidRDefault="00000000">
      <w:pPr>
        <w:pStyle w:val="Heading3"/>
      </w:pPr>
      <w:bookmarkStart w:id="24" w:name="_Toc169695840"/>
      <w:bookmarkStart w:id="25" w:name="year-interval-7"/>
      <w:bookmarkEnd w:id="23"/>
      <w:r>
        <w:t>3 Year Interval</w:t>
      </w:r>
      <w:bookmarkEnd w:id="24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41"/>
        <w:gridCol w:w="743"/>
        <w:gridCol w:w="911"/>
        <w:gridCol w:w="995"/>
      </w:tblGrid>
      <w:tr w:rsidR="002258C4" w14:paraId="34B15191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6B006F" w14:textId="77777777" w:rsidR="002258C4" w:rsidRDefault="00000000">
            <w:pPr>
              <w:pStyle w:val="Compact"/>
              <w:jc w:val="right"/>
            </w:pPr>
            <w:r>
              <w:t>Tstart</w:t>
            </w:r>
          </w:p>
        </w:tc>
        <w:tc>
          <w:tcPr>
            <w:tcW w:w="0" w:type="auto"/>
          </w:tcPr>
          <w:p w14:paraId="3DFC8574" w14:textId="77777777" w:rsidR="002258C4" w:rsidRDefault="00000000">
            <w:pPr>
              <w:pStyle w:val="Compact"/>
              <w:jc w:val="right"/>
            </w:pPr>
            <w:r>
              <w:t>Tend</w:t>
            </w:r>
          </w:p>
        </w:tc>
        <w:tc>
          <w:tcPr>
            <w:tcW w:w="0" w:type="auto"/>
          </w:tcPr>
          <w:p w14:paraId="1B9898E5" w14:textId="77777777" w:rsidR="002258C4" w:rsidRDefault="00000000">
            <w:pPr>
              <w:pStyle w:val="Compact"/>
              <w:jc w:val="right"/>
            </w:pPr>
            <w:r>
              <w:t>Events</w:t>
            </w:r>
          </w:p>
        </w:tc>
        <w:tc>
          <w:tcPr>
            <w:tcW w:w="0" w:type="auto"/>
          </w:tcPr>
          <w:p w14:paraId="482E564B" w14:textId="77777777" w:rsidR="002258C4" w:rsidRDefault="00000000">
            <w:pPr>
              <w:pStyle w:val="Compact"/>
              <w:jc w:val="right"/>
            </w:pPr>
            <w:r>
              <w:t>AtRisks</w:t>
            </w:r>
          </w:p>
        </w:tc>
      </w:tr>
      <w:tr w:rsidR="002258C4" w14:paraId="003199C6" w14:textId="77777777">
        <w:tc>
          <w:tcPr>
            <w:tcW w:w="0" w:type="auto"/>
          </w:tcPr>
          <w:p w14:paraId="1192E4BF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B5E2849" w14:textId="77777777" w:rsidR="002258C4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63C5B7F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48F1552" w14:textId="77777777" w:rsidR="002258C4" w:rsidRDefault="00000000">
            <w:pPr>
              <w:pStyle w:val="Compact"/>
              <w:jc w:val="right"/>
            </w:pPr>
            <w:r>
              <w:t>302</w:t>
            </w:r>
          </w:p>
        </w:tc>
      </w:tr>
      <w:tr w:rsidR="002258C4" w14:paraId="00CCB55E" w14:textId="77777777">
        <w:tc>
          <w:tcPr>
            <w:tcW w:w="0" w:type="auto"/>
          </w:tcPr>
          <w:p w14:paraId="09E4F023" w14:textId="77777777" w:rsidR="002258C4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EDD32D4" w14:textId="77777777" w:rsidR="002258C4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6F3B523" w14:textId="77777777" w:rsidR="002258C4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E78F144" w14:textId="77777777" w:rsidR="002258C4" w:rsidRDefault="00000000">
            <w:pPr>
              <w:pStyle w:val="Compact"/>
              <w:jc w:val="right"/>
            </w:pPr>
            <w:r>
              <w:t>301</w:t>
            </w:r>
          </w:p>
        </w:tc>
      </w:tr>
      <w:tr w:rsidR="002258C4" w14:paraId="233A7A18" w14:textId="77777777">
        <w:tc>
          <w:tcPr>
            <w:tcW w:w="0" w:type="auto"/>
          </w:tcPr>
          <w:p w14:paraId="48568DC5" w14:textId="77777777" w:rsidR="002258C4" w:rsidRDefault="00000000">
            <w:pPr>
              <w:pStyle w:val="Compact"/>
              <w:jc w:val="right"/>
            </w:pPr>
            <w:r>
              <w:lastRenderedPageBreak/>
              <w:t>6</w:t>
            </w:r>
          </w:p>
        </w:tc>
        <w:tc>
          <w:tcPr>
            <w:tcW w:w="0" w:type="auto"/>
          </w:tcPr>
          <w:p w14:paraId="3B89A85E" w14:textId="77777777" w:rsidR="002258C4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2B0CEF5F" w14:textId="77777777" w:rsidR="002258C4" w:rsidRDefault="00000000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2A47E575" w14:textId="77777777" w:rsidR="002258C4" w:rsidRDefault="00000000">
            <w:pPr>
              <w:pStyle w:val="Compact"/>
              <w:jc w:val="right"/>
            </w:pPr>
            <w:r>
              <w:t>298</w:t>
            </w:r>
          </w:p>
        </w:tc>
      </w:tr>
      <w:tr w:rsidR="002258C4" w14:paraId="2DFCEA01" w14:textId="77777777">
        <w:tc>
          <w:tcPr>
            <w:tcW w:w="0" w:type="auto"/>
          </w:tcPr>
          <w:p w14:paraId="156AB43A" w14:textId="77777777" w:rsidR="002258C4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990CFD1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38147FE" w14:textId="77777777" w:rsidR="002258C4" w:rsidRDefault="00000000">
            <w:pPr>
              <w:pStyle w:val="Compact"/>
              <w:jc w:val="right"/>
            </w:pPr>
            <w:r>
              <w:t>141</w:t>
            </w:r>
          </w:p>
        </w:tc>
        <w:tc>
          <w:tcPr>
            <w:tcW w:w="0" w:type="auto"/>
          </w:tcPr>
          <w:p w14:paraId="11B37E31" w14:textId="77777777" w:rsidR="002258C4" w:rsidRDefault="00000000">
            <w:pPr>
              <w:pStyle w:val="Compact"/>
              <w:jc w:val="right"/>
            </w:pPr>
            <w:r>
              <w:t>231</w:t>
            </w:r>
          </w:p>
        </w:tc>
      </w:tr>
      <w:tr w:rsidR="002258C4" w14:paraId="332E16DD" w14:textId="77777777">
        <w:tc>
          <w:tcPr>
            <w:tcW w:w="0" w:type="auto"/>
          </w:tcPr>
          <w:p w14:paraId="5AA9F7C9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4593C88A" w14:textId="77777777" w:rsidR="002258C4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51812CE6" w14:textId="77777777" w:rsidR="002258C4" w:rsidRDefault="00000000">
            <w:pPr>
              <w:pStyle w:val="Compact"/>
              <w:jc w:val="right"/>
            </w:pPr>
            <w:r>
              <w:t>73</w:t>
            </w:r>
          </w:p>
        </w:tc>
        <w:tc>
          <w:tcPr>
            <w:tcW w:w="0" w:type="auto"/>
          </w:tcPr>
          <w:p w14:paraId="63A45A6E" w14:textId="77777777" w:rsidR="002258C4" w:rsidRDefault="00000000">
            <w:pPr>
              <w:pStyle w:val="Compact"/>
              <w:jc w:val="right"/>
            </w:pPr>
            <w:r>
              <w:t>90</w:t>
            </w:r>
          </w:p>
        </w:tc>
      </w:tr>
      <w:tr w:rsidR="002258C4" w14:paraId="3F5441FC" w14:textId="77777777">
        <w:tc>
          <w:tcPr>
            <w:tcW w:w="0" w:type="auto"/>
          </w:tcPr>
          <w:p w14:paraId="0A2FDB27" w14:textId="77777777" w:rsidR="002258C4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68F729DA" w14:textId="77777777" w:rsidR="002258C4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6D0D835C" w14:textId="77777777" w:rsidR="002258C4" w:rsidRDefault="0000000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3A75413B" w14:textId="77777777" w:rsidR="002258C4" w:rsidRDefault="00000000">
            <w:pPr>
              <w:pStyle w:val="Compact"/>
              <w:jc w:val="right"/>
            </w:pPr>
            <w:r>
              <w:t>17</w:t>
            </w:r>
          </w:p>
        </w:tc>
      </w:tr>
    </w:tbl>
    <w:p w14:paraId="1E743A50" w14:textId="77777777" w:rsidR="002258C4" w:rsidRDefault="00000000">
      <w:pPr>
        <w:pStyle w:val="Heading3"/>
      </w:pPr>
      <w:bookmarkStart w:id="26" w:name="_Toc169695841"/>
      <w:bookmarkStart w:id="27" w:name="year-interval-8"/>
      <w:bookmarkEnd w:id="25"/>
      <w:r>
        <w:t>4 Year Interval</w:t>
      </w:r>
      <w:bookmarkEnd w:id="26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41"/>
        <w:gridCol w:w="743"/>
        <w:gridCol w:w="911"/>
        <w:gridCol w:w="995"/>
      </w:tblGrid>
      <w:tr w:rsidR="002258C4" w14:paraId="73BA73BF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EDD9C3" w14:textId="77777777" w:rsidR="002258C4" w:rsidRDefault="00000000">
            <w:pPr>
              <w:pStyle w:val="Compact"/>
              <w:jc w:val="right"/>
            </w:pPr>
            <w:r>
              <w:t>Tstart</w:t>
            </w:r>
          </w:p>
        </w:tc>
        <w:tc>
          <w:tcPr>
            <w:tcW w:w="0" w:type="auto"/>
          </w:tcPr>
          <w:p w14:paraId="1EC811B7" w14:textId="77777777" w:rsidR="002258C4" w:rsidRDefault="00000000">
            <w:pPr>
              <w:pStyle w:val="Compact"/>
              <w:jc w:val="right"/>
            </w:pPr>
            <w:r>
              <w:t>Tend</w:t>
            </w:r>
          </w:p>
        </w:tc>
        <w:tc>
          <w:tcPr>
            <w:tcW w:w="0" w:type="auto"/>
          </w:tcPr>
          <w:p w14:paraId="7C5C6754" w14:textId="77777777" w:rsidR="002258C4" w:rsidRDefault="00000000">
            <w:pPr>
              <w:pStyle w:val="Compact"/>
              <w:jc w:val="right"/>
            </w:pPr>
            <w:r>
              <w:t>Events</w:t>
            </w:r>
          </w:p>
        </w:tc>
        <w:tc>
          <w:tcPr>
            <w:tcW w:w="0" w:type="auto"/>
          </w:tcPr>
          <w:p w14:paraId="7FF4F726" w14:textId="77777777" w:rsidR="002258C4" w:rsidRDefault="00000000">
            <w:pPr>
              <w:pStyle w:val="Compact"/>
              <w:jc w:val="right"/>
            </w:pPr>
            <w:r>
              <w:t>AtRisks</w:t>
            </w:r>
          </w:p>
        </w:tc>
      </w:tr>
      <w:tr w:rsidR="002258C4" w14:paraId="003D0503" w14:textId="77777777">
        <w:tc>
          <w:tcPr>
            <w:tcW w:w="0" w:type="auto"/>
          </w:tcPr>
          <w:p w14:paraId="52F76BD5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8F0B78C" w14:textId="77777777" w:rsidR="002258C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5BE68A6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C18CA2" w14:textId="77777777" w:rsidR="002258C4" w:rsidRDefault="00000000">
            <w:pPr>
              <w:pStyle w:val="Compact"/>
              <w:jc w:val="right"/>
            </w:pPr>
            <w:r>
              <w:t>302</w:t>
            </w:r>
          </w:p>
        </w:tc>
      </w:tr>
      <w:tr w:rsidR="002258C4" w14:paraId="29D84E7E" w14:textId="77777777">
        <w:tc>
          <w:tcPr>
            <w:tcW w:w="0" w:type="auto"/>
          </w:tcPr>
          <w:p w14:paraId="3FF5F59E" w14:textId="77777777" w:rsidR="002258C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9DC8AB6" w14:textId="77777777" w:rsidR="002258C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CC247F2" w14:textId="77777777" w:rsidR="002258C4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444F1B54" w14:textId="77777777" w:rsidR="002258C4" w:rsidRDefault="00000000">
            <w:pPr>
              <w:pStyle w:val="Compact"/>
              <w:jc w:val="right"/>
            </w:pPr>
            <w:r>
              <w:t>301</w:t>
            </w:r>
          </w:p>
        </w:tc>
      </w:tr>
      <w:tr w:rsidR="002258C4" w14:paraId="34A03B5A" w14:textId="77777777">
        <w:tc>
          <w:tcPr>
            <w:tcW w:w="0" w:type="auto"/>
          </w:tcPr>
          <w:p w14:paraId="6A47FD9B" w14:textId="77777777" w:rsidR="002258C4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6D9083C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2F1DD956" w14:textId="77777777" w:rsidR="002258C4" w:rsidRDefault="00000000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14:paraId="27279588" w14:textId="77777777" w:rsidR="002258C4" w:rsidRDefault="00000000">
            <w:pPr>
              <w:pStyle w:val="Compact"/>
              <w:jc w:val="right"/>
            </w:pPr>
            <w:r>
              <w:t>265</w:t>
            </w:r>
          </w:p>
        </w:tc>
      </w:tr>
      <w:tr w:rsidR="002258C4" w14:paraId="67775BC5" w14:textId="77777777">
        <w:tc>
          <w:tcPr>
            <w:tcW w:w="0" w:type="auto"/>
          </w:tcPr>
          <w:p w14:paraId="0211C756" w14:textId="77777777" w:rsidR="002258C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7F18E756" w14:textId="77777777" w:rsidR="002258C4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796FB7D1" w14:textId="77777777" w:rsidR="002258C4" w:rsidRDefault="00000000">
            <w:pPr>
              <w:pStyle w:val="Compact"/>
              <w:jc w:val="right"/>
            </w:pPr>
            <w:r>
              <w:t>85</w:t>
            </w:r>
          </w:p>
        </w:tc>
        <w:tc>
          <w:tcPr>
            <w:tcW w:w="0" w:type="auto"/>
          </w:tcPr>
          <w:p w14:paraId="4DEBBB25" w14:textId="77777777" w:rsidR="002258C4" w:rsidRDefault="00000000">
            <w:pPr>
              <w:pStyle w:val="Compact"/>
              <w:jc w:val="right"/>
            </w:pPr>
            <w:r>
              <w:t>90</w:t>
            </w:r>
          </w:p>
        </w:tc>
      </w:tr>
      <w:tr w:rsidR="002258C4" w14:paraId="219BFE4F" w14:textId="77777777">
        <w:tc>
          <w:tcPr>
            <w:tcW w:w="0" w:type="auto"/>
          </w:tcPr>
          <w:p w14:paraId="690892E5" w14:textId="77777777" w:rsidR="002258C4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08F83E7A" w14:textId="77777777" w:rsidR="002258C4" w:rsidRDefault="00000000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36817549" w14:textId="77777777" w:rsidR="002258C4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F7D3662" w14:textId="77777777" w:rsidR="002258C4" w:rsidRDefault="00000000">
            <w:pPr>
              <w:pStyle w:val="Compact"/>
              <w:jc w:val="right"/>
            </w:pPr>
            <w:r>
              <w:t>5</w:t>
            </w:r>
          </w:p>
        </w:tc>
      </w:tr>
    </w:tbl>
    <w:p w14:paraId="7877D2B8" w14:textId="77777777" w:rsidR="002258C4" w:rsidRDefault="00000000">
      <w:pPr>
        <w:pStyle w:val="Heading3"/>
      </w:pPr>
      <w:bookmarkStart w:id="28" w:name="_Toc169695842"/>
      <w:bookmarkStart w:id="29" w:name="year-interval-9"/>
      <w:bookmarkEnd w:id="27"/>
      <w:r>
        <w:t>5 Year Interval</w:t>
      </w:r>
      <w:bookmarkEnd w:id="28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41"/>
        <w:gridCol w:w="743"/>
        <w:gridCol w:w="911"/>
        <w:gridCol w:w="995"/>
      </w:tblGrid>
      <w:tr w:rsidR="002258C4" w14:paraId="6A539D8E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DBDBA0" w14:textId="77777777" w:rsidR="002258C4" w:rsidRDefault="00000000">
            <w:pPr>
              <w:pStyle w:val="Compact"/>
              <w:jc w:val="right"/>
            </w:pPr>
            <w:r>
              <w:t>Tstart</w:t>
            </w:r>
          </w:p>
        </w:tc>
        <w:tc>
          <w:tcPr>
            <w:tcW w:w="0" w:type="auto"/>
          </w:tcPr>
          <w:p w14:paraId="3885497D" w14:textId="77777777" w:rsidR="002258C4" w:rsidRDefault="00000000">
            <w:pPr>
              <w:pStyle w:val="Compact"/>
              <w:jc w:val="right"/>
            </w:pPr>
            <w:r>
              <w:t>Tend</w:t>
            </w:r>
          </w:p>
        </w:tc>
        <w:tc>
          <w:tcPr>
            <w:tcW w:w="0" w:type="auto"/>
          </w:tcPr>
          <w:p w14:paraId="6C611B5F" w14:textId="77777777" w:rsidR="002258C4" w:rsidRDefault="00000000">
            <w:pPr>
              <w:pStyle w:val="Compact"/>
              <w:jc w:val="right"/>
            </w:pPr>
            <w:r>
              <w:t>Events</w:t>
            </w:r>
          </w:p>
        </w:tc>
        <w:tc>
          <w:tcPr>
            <w:tcW w:w="0" w:type="auto"/>
          </w:tcPr>
          <w:p w14:paraId="6463F8FB" w14:textId="77777777" w:rsidR="002258C4" w:rsidRDefault="00000000">
            <w:pPr>
              <w:pStyle w:val="Compact"/>
              <w:jc w:val="right"/>
            </w:pPr>
            <w:r>
              <w:t>AtRisks</w:t>
            </w:r>
          </w:p>
        </w:tc>
      </w:tr>
      <w:tr w:rsidR="002258C4" w14:paraId="43527969" w14:textId="77777777">
        <w:tc>
          <w:tcPr>
            <w:tcW w:w="0" w:type="auto"/>
          </w:tcPr>
          <w:p w14:paraId="24D051C4" w14:textId="77777777" w:rsidR="002258C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6DD855F" w14:textId="77777777" w:rsidR="002258C4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B527E0D" w14:textId="77777777" w:rsidR="002258C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6BAB22F" w14:textId="77777777" w:rsidR="002258C4" w:rsidRDefault="00000000">
            <w:pPr>
              <w:pStyle w:val="Compact"/>
              <w:jc w:val="right"/>
            </w:pPr>
            <w:r>
              <w:t>302</w:t>
            </w:r>
          </w:p>
        </w:tc>
      </w:tr>
      <w:tr w:rsidR="002258C4" w14:paraId="3425197D" w14:textId="77777777">
        <w:tc>
          <w:tcPr>
            <w:tcW w:w="0" w:type="auto"/>
          </w:tcPr>
          <w:p w14:paraId="4E087DCC" w14:textId="77777777" w:rsidR="002258C4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6CECDFB" w14:textId="77777777" w:rsidR="002258C4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36C0EBFA" w14:textId="77777777" w:rsidR="002258C4" w:rsidRDefault="00000000">
            <w:pPr>
              <w:pStyle w:val="Compact"/>
              <w:jc w:val="right"/>
            </w:pPr>
            <w:r>
              <w:t>102</w:t>
            </w:r>
          </w:p>
        </w:tc>
        <w:tc>
          <w:tcPr>
            <w:tcW w:w="0" w:type="auto"/>
          </w:tcPr>
          <w:p w14:paraId="2229AED6" w14:textId="77777777" w:rsidR="002258C4" w:rsidRDefault="00000000">
            <w:pPr>
              <w:pStyle w:val="Compact"/>
              <w:jc w:val="right"/>
            </w:pPr>
            <w:r>
              <w:t>300</w:t>
            </w:r>
          </w:p>
        </w:tc>
      </w:tr>
      <w:tr w:rsidR="002258C4" w14:paraId="05873E0E" w14:textId="77777777">
        <w:tc>
          <w:tcPr>
            <w:tcW w:w="0" w:type="auto"/>
          </w:tcPr>
          <w:p w14:paraId="0E4FB0C5" w14:textId="77777777" w:rsidR="002258C4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223D3FAC" w14:textId="77777777" w:rsidR="002258C4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22C0759D" w14:textId="77777777" w:rsidR="002258C4" w:rsidRDefault="00000000">
            <w:pPr>
              <w:pStyle w:val="Compact"/>
              <w:jc w:val="right"/>
            </w:pPr>
            <w:r>
              <w:t>181</w:t>
            </w:r>
          </w:p>
        </w:tc>
        <w:tc>
          <w:tcPr>
            <w:tcW w:w="0" w:type="auto"/>
          </w:tcPr>
          <w:p w14:paraId="4C6CD07E" w14:textId="77777777" w:rsidR="002258C4" w:rsidRDefault="00000000">
            <w:pPr>
              <w:pStyle w:val="Compact"/>
              <w:jc w:val="right"/>
            </w:pPr>
            <w:r>
              <w:t>198</w:t>
            </w:r>
          </w:p>
        </w:tc>
      </w:tr>
      <w:tr w:rsidR="002258C4" w14:paraId="688CF349" w14:textId="77777777">
        <w:tc>
          <w:tcPr>
            <w:tcW w:w="0" w:type="auto"/>
          </w:tcPr>
          <w:p w14:paraId="30644F1E" w14:textId="77777777" w:rsidR="002258C4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33BF5F0" w14:textId="77777777" w:rsidR="002258C4" w:rsidRDefault="00000000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7E56A8F6" w14:textId="77777777" w:rsidR="002258C4" w:rsidRDefault="0000000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5D9CEF15" w14:textId="77777777" w:rsidR="002258C4" w:rsidRDefault="00000000">
            <w:pPr>
              <w:pStyle w:val="Compact"/>
              <w:jc w:val="right"/>
            </w:pPr>
            <w:r>
              <w:t>17</w:t>
            </w:r>
          </w:p>
        </w:tc>
      </w:tr>
    </w:tbl>
    <w:p w14:paraId="025E1EA0" w14:textId="77777777" w:rsidR="002258C4" w:rsidRDefault="00000000">
      <w:r>
        <w:br w:type="page"/>
      </w:r>
    </w:p>
    <w:p w14:paraId="6FC99133" w14:textId="77777777" w:rsidR="002258C4" w:rsidRDefault="00000000">
      <w:pPr>
        <w:pStyle w:val="Heading2"/>
      </w:pPr>
      <w:bookmarkStart w:id="30" w:name="_Toc169695843"/>
      <w:bookmarkStart w:id="31" w:name="final-model"/>
      <w:bookmarkEnd w:id="5"/>
      <w:bookmarkEnd w:id="29"/>
      <w:r>
        <w:lastRenderedPageBreak/>
        <w:t>Final Model</w:t>
      </w:r>
      <w:bookmarkEnd w:id="30"/>
    </w:p>
    <w:p w14:paraId="22D450C3" w14:textId="77777777" w:rsidR="002258C4" w:rsidRDefault="00000000">
      <w:pPr>
        <w:pStyle w:val="Heading3"/>
      </w:pPr>
      <w:bookmarkStart w:id="32" w:name="_Toc169695844"/>
      <w:bookmarkStart w:id="33" w:name="value-rate-model"/>
      <w:r>
        <w:t>Value + Rate model</w:t>
      </w:r>
      <w:bookmarkEnd w:id="32"/>
    </w:p>
    <w:p w14:paraId="462AFD37" w14:textId="77777777" w:rsidR="002258C4" w:rsidRDefault="00000000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jmb2.119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value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rate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e>
              <m:e/>
            </m:mr>
            <m:mr>
              <m:e>
                <m:r>
                  <w:rPr>
                    <w:rFonts w:ascii="Cambria Math" w:hAnsi="Cambria Math"/>
                  </w:rPr>
                  <m:t>lme1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   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time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hAnsi="Cambria Math"/>
                  </w:rPr>
                  <m:t>fixed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lamh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time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                      random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time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id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surv19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   </m:t>
                </m:r>
              </m:e>
              <m:e>
                <m:r>
                  <w:rPr>
                    <w:rFonts w:ascii="Cambria Math" w:hAnsi="Cambria Math"/>
                  </w:rPr>
                  <m:t>Surv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etime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event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factor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bmi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site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ethnic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smoke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                                      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time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time</m:t>
                    </m:r>
                  </m:e>
                </m:d>
              </m:e>
            </m:mr>
          </m:m>
        </m:oMath>
      </m:oMathPara>
    </w:p>
    <w:p w14:paraId="7A40FF8B" w14:textId="77777777" w:rsidR="002258C4" w:rsidRDefault="00000000">
      <w:pPr>
        <w:pStyle w:val="FirstParagraph"/>
      </w:pPr>
      <w:r>
        <w:t>Fitting the model with:</w:t>
      </w:r>
    </w:p>
    <w:p w14:paraId="2A986C29" w14:textId="77777777" w:rsidR="002258C4" w:rsidRDefault="00000000">
      <w:pPr>
        <w:pStyle w:val="Compact"/>
        <w:numPr>
          <w:ilvl w:val="0"/>
          <w:numId w:val="5"/>
        </w:numPr>
      </w:pPr>
      <w:r>
        <w:t>Chain 5</w:t>
      </w:r>
    </w:p>
    <w:p w14:paraId="347A33B1" w14:textId="77777777" w:rsidR="002258C4" w:rsidRDefault="00000000">
      <w:pPr>
        <w:pStyle w:val="Compact"/>
        <w:numPr>
          <w:ilvl w:val="0"/>
          <w:numId w:val="5"/>
        </w:numPr>
      </w:pPr>
      <w:r>
        <w:t>Iteration 500k</w:t>
      </w:r>
    </w:p>
    <w:p w14:paraId="4F1DDC20" w14:textId="77777777" w:rsidR="002258C4" w:rsidRDefault="00000000">
      <w:pPr>
        <w:pStyle w:val="Compact"/>
        <w:numPr>
          <w:ilvl w:val="0"/>
          <w:numId w:val="5"/>
        </w:numPr>
      </w:pPr>
      <w:r>
        <w:t>Thinning 50</w:t>
      </w:r>
    </w:p>
    <w:p w14:paraId="479294C3" w14:textId="77777777" w:rsidR="002258C4" w:rsidRDefault="00000000">
      <w:pPr>
        <w:pStyle w:val="Compact"/>
        <w:numPr>
          <w:ilvl w:val="0"/>
          <w:numId w:val="5"/>
        </w:numPr>
      </w:pPr>
      <w:r>
        <w:t>Total iterations of 50k</w:t>
      </w:r>
    </w:p>
    <w:p w14:paraId="5D61CE36" w14:textId="77777777" w:rsidR="002258C4" w:rsidRDefault="00000000">
      <w:r>
        <w:br w:type="page"/>
      </w:r>
    </w:p>
    <w:p w14:paraId="0C30D180" w14:textId="77777777" w:rsidR="002258C4" w:rsidRDefault="00000000">
      <w:pPr>
        <w:pStyle w:val="Heading3"/>
      </w:pPr>
      <w:bookmarkStart w:id="34" w:name="_Toc169695845"/>
      <w:bookmarkStart w:id="35" w:name="summarization"/>
      <w:bookmarkEnd w:id="33"/>
      <w:r>
        <w:lastRenderedPageBreak/>
        <w:t>Summarization</w:t>
      </w:r>
      <w:bookmarkEnd w:id="34"/>
    </w:p>
    <w:p w14:paraId="3D88F616" w14:textId="7A868F4A" w:rsidR="002258C4" w:rsidRDefault="00000000" w:rsidP="000C3E8E"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Call:</w:t>
      </w:r>
      <w:r>
        <w:br/>
      </w:r>
      <w:r>
        <w:rPr>
          <w:rStyle w:val="VerbatimChar"/>
        </w:rPr>
        <w:t>#&gt; Data Descriptives:</w:t>
      </w:r>
      <w:r>
        <w:br/>
      </w:r>
      <w:r>
        <w:rPr>
          <w:rStyle w:val="VerbatimChar"/>
        </w:rPr>
        <w:t>#&gt; Number of Groups: 600        Number of events: 600 (100%)</w:t>
      </w:r>
      <w:r>
        <w:br/>
      </w:r>
      <w:r>
        <w:rPr>
          <w:rStyle w:val="VerbatimChar"/>
        </w:rPr>
        <w:t>#&gt; Number of Observations:</w:t>
      </w:r>
      <w:r>
        <w:br/>
      </w:r>
      <w:r>
        <w:rPr>
          <w:rStyle w:val="VerbatimChar"/>
        </w:rPr>
        <w:t>#&gt;   lamh: 3326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                   DIC         WAIC          LPML</w:t>
      </w:r>
      <w:r>
        <w:br/>
      </w:r>
      <w:r>
        <w:rPr>
          <w:rStyle w:val="VerbatimChar"/>
        </w:rPr>
        <w:t>#&gt; marginal    1582856.93 3.098274e+14 -1.972734e+09</w:t>
      </w:r>
      <w:r>
        <w:br/>
      </w:r>
      <w:r>
        <w:rPr>
          <w:rStyle w:val="VerbatimChar"/>
        </w:rPr>
        <w:t>#&gt; conditional   12568.56 1.243650e+04 -7.035887e+03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Random-effects covariance matrix:</w:t>
      </w:r>
      <w:r>
        <w:br/>
      </w:r>
      <w:r>
        <w:rPr>
          <w:rStyle w:val="VerbatimChar"/>
        </w:rPr>
        <w:t xml:space="preserve">#&gt;                     </w:t>
      </w:r>
      <w:r>
        <w:br/>
      </w:r>
      <w:r>
        <w:rPr>
          <w:rStyle w:val="VerbatimChar"/>
        </w:rPr>
        <w:t>#&gt;        StdDev   Corr</w:t>
      </w:r>
      <w:r>
        <w:br/>
      </w:r>
      <w:r>
        <w:rPr>
          <w:rStyle w:val="VerbatimChar"/>
        </w:rPr>
        <w:t>#&gt; (Intr) 1.4337 (Intr)</w:t>
      </w:r>
      <w:r>
        <w:br/>
      </w:r>
      <w:r>
        <w:rPr>
          <w:rStyle w:val="VerbatimChar"/>
        </w:rPr>
        <w:t>#&gt; time   0.0554 0.5626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Survival Outcome:</w:t>
      </w:r>
      <w:r>
        <w:br/>
      </w:r>
      <w:r>
        <w:rPr>
          <w:rStyle w:val="VerbatimChar"/>
        </w:rPr>
        <w:t>#&gt;                           Mean   StDev      2.5%     97.5%      P   Rhat</w:t>
      </w:r>
      <w:r>
        <w:br/>
      </w:r>
      <w:r>
        <w:rPr>
          <w:rStyle w:val="VerbatimChar"/>
        </w:rPr>
        <w:t>#&gt; as.factor(bmi_cat)2    -1.7653  0.9776   -3.8803   -0.0204 0.0478 1.0915</w:t>
      </w:r>
      <w:r>
        <w:br/>
      </w:r>
      <w:r>
        <w:rPr>
          <w:rStyle w:val="VerbatimChar"/>
        </w:rPr>
        <w:t>#&gt; as.factor(bmi_cat)3    -4.1637  1.2015   -6.7940   -2.1801 0.0000 1.3149</w:t>
      </w:r>
      <w:r>
        <w:br/>
      </w:r>
      <w:r>
        <w:rPr>
          <w:rStyle w:val="VerbatimChar"/>
        </w:rPr>
        <w:t>#&gt; ethnic_black           -1.8183  0.9090   -3.8019   -0.2063 0.0270 1.1094</w:t>
      </w:r>
      <w:r>
        <w:br/>
      </w:r>
      <w:r>
        <w:rPr>
          <w:rStyle w:val="VerbatimChar"/>
        </w:rPr>
        <w:t>#&gt; ethnic_chine           -0.5666  1.4562   -3.5373    2.2573 0.6963 1.0191</w:t>
      </w:r>
      <w:r>
        <w:br/>
      </w:r>
      <w:r>
        <w:rPr>
          <w:rStyle w:val="VerbatimChar"/>
        </w:rPr>
        <w:t>#&gt; ethnic_hispa           -2.9555  3.0372   -9.2317    2.8380 0.3164 1.0236</w:t>
      </w:r>
      <w:r>
        <w:br/>
      </w:r>
      <w:r>
        <w:rPr>
          <w:rStyle w:val="VerbatimChar"/>
        </w:rPr>
        <w:t>#&gt; ethnic_japan           -0.0405  1.3552   -2.7209    2.6614 0.9690 1.0154</w:t>
      </w:r>
      <w:r>
        <w:br/>
      </w:r>
      <w:r>
        <w:rPr>
          <w:rStyle w:val="VerbatimChar"/>
        </w:rPr>
        <w:t>#&gt; site_c                  0.8305  1.1303   -1.3235    3.1756 0.4524 1.0208</w:t>
      </w:r>
      <w:r>
        <w:br/>
      </w:r>
      <w:r>
        <w:rPr>
          <w:rStyle w:val="VerbatimChar"/>
        </w:rPr>
        <w:t>#&gt; site_m                  1.4957  1.0779   -0.5081    3.7606 0.1423 1.0487</w:t>
      </w:r>
      <w:r>
        <w:br/>
      </w:r>
      <w:r>
        <w:rPr>
          <w:rStyle w:val="VerbatimChar"/>
        </w:rPr>
        <w:t>#&gt; site_nj                 3.1132  2.5748   -1.7007    8.5777 0.2066 1.0306</w:t>
      </w:r>
      <w:r>
        <w:br/>
      </w:r>
      <w:r>
        <w:rPr>
          <w:rStyle w:val="VerbatimChar"/>
        </w:rPr>
        <w:t>#&gt; site_p                  2.1477  1.2220   -0.0466    4.7813 0.0557 1.0724</w:t>
      </w:r>
      <w:r>
        <w:br/>
      </w:r>
      <w:r>
        <w:rPr>
          <w:rStyle w:val="VerbatimChar"/>
        </w:rPr>
        <w:t>#&gt; site_ucd                0.2790  1.3536   -2.3839    3.0123 0.8378 1.0141</w:t>
      </w:r>
      <w:r>
        <w:br/>
      </w:r>
      <w:r>
        <w:rPr>
          <w:rStyle w:val="VerbatimChar"/>
        </w:rPr>
        <w:t>#&gt; site_ucla               2.1235  1.4331   -0.5253    5.0853 0.1219 1.0680</w:t>
      </w:r>
      <w:r>
        <w:br/>
      </w:r>
      <w:r>
        <w:rPr>
          <w:rStyle w:val="VerbatimChar"/>
        </w:rPr>
        <w:t>#&gt; smoke_current_smoker    1.9266  1.0421    0.0660    4.1468 0.0430 1.1092</w:t>
      </w:r>
      <w:r>
        <w:br/>
      </w:r>
      <w:r>
        <w:rPr>
          <w:rStyle w:val="VerbatimChar"/>
        </w:rPr>
        <w:t>#&gt; smoke_past_only        -0.1978  0.7382   -1.6563    1.2888 0.7808 1.0199</w:t>
      </w:r>
      <w:r>
        <w:br/>
      </w:r>
      <w:r>
        <w:rPr>
          <w:rStyle w:val="VerbatimChar"/>
        </w:rPr>
        <w:t>#&gt; value(lamh)            -1.5168  0.6703   -2.7496   -0.1883 0.0226 1.0634</w:t>
      </w:r>
      <w:r>
        <w:br/>
      </w:r>
      <w:r>
        <w:rPr>
          <w:rStyle w:val="VerbatimChar"/>
        </w:rPr>
        <w:t>#&gt; slope(lamh)          -168.5483 36.0005 -249.3613 -108.8513 0.0000 1.5492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Longitudinal Outcome: lamh (family = gaussian, link = identity)</w:t>
      </w:r>
      <w:r>
        <w:br/>
      </w:r>
      <w:r>
        <w:rPr>
          <w:rStyle w:val="VerbatimChar"/>
        </w:rPr>
        <w:t>#&gt;                Mean  StDev    2.5%   97.5% P   Rhat</w:t>
      </w:r>
      <w:r>
        <w:br/>
      </w:r>
      <w:r>
        <w:rPr>
          <w:rStyle w:val="VerbatimChar"/>
        </w:rPr>
        <w:t>#&gt; (Intercept)  7.8514 0.0981  7.6627  8.0449 0 1.0480</w:t>
      </w:r>
      <w:r>
        <w:br/>
      </w:r>
      <w:r>
        <w:rPr>
          <w:rStyle w:val="VerbatimChar"/>
        </w:rPr>
        <w:t>#&gt; time        -0.5953 0.0116 -0.6184 -0.5728 0 1.1215</w:t>
      </w:r>
      <w:r>
        <w:br/>
      </w:r>
      <w:r>
        <w:rPr>
          <w:rStyle w:val="VerbatimChar"/>
        </w:rPr>
        <w:t>#&gt; sigma        1.3194 0.0179  1.2848  1.3551 0 1.0000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>#&gt; MCMC summary:</w:t>
      </w:r>
      <w:r>
        <w:br/>
      </w:r>
      <w:r>
        <w:rPr>
          <w:rStyle w:val="VerbatimChar"/>
        </w:rPr>
        <w:t xml:space="preserve">#&gt; chains: 5 </w:t>
      </w:r>
      <w:r>
        <w:br/>
      </w:r>
      <w:r>
        <w:rPr>
          <w:rStyle w:val="VerbatimChar"/>
        </w:rPr>
        <w:t xml:space="preserve">#&gt; iterations per chain: 7e+05 </w:t>
      </w:r>
      <w:r>
        <w:br/>
      </w:r>
      <w:r>
        <w:rPr>
          <w:rStyle w:val="VerbatimChar"/>
        </w:rPr>
        <w:t xml:space="preserve">#&gt; burn-in per chain: 2e+05 </w:t>
      </w:r>
      <w:r>
        <w:br/>
      </w:r>
      <w:r>
        <w:rPr>
          <w:rStyle w:val="VerbatimChar"/>
        </w:rPr>
        <w:t xml:space="preserve">#&gt; thinning: 50 </w:t>
      </w:r>
      <w:r>
        <w:br/>
      </w:r>
      <w:r>
        <w:rPr>
          <w:rStyle w:val="VerbatimChar"/>
        </w:rPr>
        <w:t>#&gt; time: 14.4 hours</w:t>
      </w:r>
    </w:p>
    <w:p w14:paraId="4A55840E" w14:textId="77777777" w:rsidR="002258C4" w:rsidRDefault="00000000">
      <w:pPr>
        <w:pStyle w:val="Heading3"/>
      </w:pPr>
      <w:bookmarkStart w:id="36" w:name="_Toc169695846"/>
      <w:bookmarkStart w:id="37" w:name="sd-calculation-for-slope-term"/>
      <w:bookmarkEnd w:id="35"/>
      <w:r>
        <w:lastRenderedPageBreak/>
        <w:t>SD Calculation for slope term</w:t>
      </w:r>
      <w:bookmarkEnd w:id="36"/>
    </w:p>
    <w:p w14:paraId="18DA4040" w14:textId="1648FEB1" w:rsidR="00215A0D" w:rsidRPr="00215A0D" w:rsidRDefault="00000000" w:rsidP="00215A0D">
      <w:pPr>
        <w:pStyle w:val="FirstParagraph"/>
      </w:pPr>
      <w:r>
        <w:t xml:space="preserve">Hence, we have the </w:t>
      </w:r>
      <w:proofErr w:type="gramStart"/>
      <w:r>
        <w:t>final results</w:t>
      </w:r>
      <w:proofErr w:type="gramEnd"/>
      <w:r>
        <w:t xml:space="preserve"> for the variability of the slope term.</w:t>
      </w:r>
    </w:p>
    <w:p w14:paraId="250B8DC9" w14:textId="77777777" w:rsidR="002258C4" w:rsidRDefault="00000000">
      <w:pPr>
        <w:numPr>
          <w:ilvl w:val="0"/>
          <w:numId w:val="6"/>
        </w:numPr>
      </w:pPr>
      <w:r>
        <w:t xml:space="preserve">The random effect slope term based on MCMC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= </w:t>
      </w:r>
      <w:proofErr w:type="gramStart"/>
      <w:r>
        <w:t>0.0146757;</w:t>
      </w:r>
      <w:proofErr w:type="gramEnd"/>
    </w:p>
    <w:p w14:paraId="474B275E" w14:textId="77777777" w:rsidR="002258C4" w:rsidRDefault="00000000">
      <w:pPr>
        <w:numPr>
          <w:ilvl w:val="0"/>
          <w:numId w:val="6"/>
        </w:numPr>
      </w:pPr>
      <w:r>
        <w:t xml:space="preserve">The fixed effect slope term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= 0.0116406;</w:t>
      </w:r>
    </w:p>
    <w:p w14:paraId="293228B3" w14:textId="77777777" w:rsidR="002258C4" w:rsidRDefault="00000000">
      <w:pPr>
        <w:numPr>
          <w:ilvl w:val="0"/>
          <w:numId w:val="6"/>
        </w:numPr>
      </w:pPr>
      <w:r>
        <w:t xml:space="preserve">We have the pooled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β1</m:t>
            </m:r>
          </m:sub>
        </m:sSub>
      </m:oMath>
      <w:r>
        <w:t xml:space="preserve"> = 0.0187318.</w:t>
      </w:r>
    </w:p>
    <w:p w14:paraId="045035EB" w14:textId="1D613FDE" w:rsidR="002258C4" w:rsidRDefault="00000000">
      <w:pPr>
        <w:numPr>
          <w:ilvl w:val="0"/>
          <w:numId w:val="6"/>
        </w:numPr>
      </w:pPr>
      <w:r>
        <w:t xml:space="preserve">The 95% CI for the slope term is </w:t>
      </w:r>
      <w:r w:rsidR="00215A0D" w:rsidRPr="00215A0D">
        <w:t xml:space="preserve"> -0.5984049</w:t>
      </w:r>
      <w:r w:rsidR="00215A0D" w:rsidRPr="00215A0D">
        <w:t xml:space="preserve"> </w:t>
      </w:r>
      <w:r>
        <w:t>(-0.6320562, -0.5586275)</w:t>
      </w:r>
    </w:p>
    <w:p w14:paraId="14313883" w14:textId="77777777" w:rsidR="002258C4" w:rsidRDefault="00000000">
      <w:r>
        <w:br w:type="page"/>
      </w:r>
    </w:p>
    <w:p w14:paraId="3F51BFA6" w14:textId="77777777" w:rsidR="002258C4" w:rsidRDefault="00000000">
      <w:pPr>
        <w:pStyle w:val="Heading2"/>
      </w:pPr>
      <w:bookmarkStart w:id="38" w:name="_Toc169695847"/>
      <w:bookmarkStart w:id="39" w:name="prediction-performance"/>
      <w:bookmarkEnd w:id="31"/>
      <w:bookmarkEnd w:id="37"/>
      <w:r>
        <w:lastRenderedPageBreak/>
        <w:t>Prediction Performance</w:t>
      </w:r>
      <w:bookmarkEnd w:id="38"/>
    </w:p>
    <w:p w14:paraId="3E3216C6" w14:textId="77777777" w:rsidR="002258C4" w:rsidRDefault="00000000">
      <w:pPr>
        <w:pStyle w:val="Heading3"/>
      </w:pPr>
      <w:bookmarkStart w:id="40" w:name="_Toc169695848"/>
      <w:bookmarkStart w:id="41" w:name="training-set"/>
      <w:r>
        <w:t>Training set</w:t>
      </w:r>
      <w:bookmarkEnd w:id="40"/>
    </w:p>
    <w:p w14:paraId="22A0911C" w14:textId="77777777" w:rsidR="002258C4" w:rsidRDefault="00000000">
      <w:pPr>
        <w:pStyle w:val="Heading4"/>
      </w:pPr>
      <w:bookmarkStart w:id="42" w:name="auc"/>
      <w:r>
        <w:t>AUC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74"/>
        <w:gridCol w:w="930"/>
        <w:gridCol w:w="930"/>
        <w:gridCol w:w="930"/>
        <w:gridCol w:w="930"/>
        <w:gridCol w:w="930"/>
      </w:tblGrid>
      <w:tr w:rsidR="002258C4" w14:paraId="5A2B03E1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EB9739" w14:textId="77777777" w:rsidR="002258C4" w:rsidRDefault="002258C4">
            <w:pPr>
              <w:pStyle w:val="Compact"/>
            </w:pPr>
          </w:p>
        </w:tc>
        <w:tc>
          <w:tcPr>
            <w:tcW w:w="0" w:type="auto"/>
          </w:tcPr>
          <w:p w14:paraId="5D151416" w14:textId="77777777" w:rsidR="002258C4" w:rsidRDefault="00000000">
            <w:pPr>
              <w:pStyle w:val="Compact"/>
              <w:jc w:val="right"/>
            </w:pPr>
            <w:r>
              <w:t>Dt1</w:t>
            </w:r>
          </w:p>
        </w:tc>
        <w:tc>
          <w:tcPr>
            <w:tcW w:w="0" w:type="auto"/>
          </w:tcPr>
          <w:p w14:paraId="0CB07A8B" w14:textId="77777777" w:rsidR="002258C4" w:rsidRDefault="00000000">
            <w:pPr>
              <w:pStyle w:val="Compact"/>
              <w:jc w:val="right"/>
            </w:pPr>
            <w:r>
              <w:t>Dt2</w:t>
            </w:r>
          </w:p>
        </w:tc>
        <w:tc>
          <w:tcPr>
            <w:tcW w:w="0" w:type="auto"/>
          </w:tcPr>
          <w:p w14:paraId="6959E535" w14:textId="77777777" w:rsidR="002258C4" w:rsidRDefault="00000000">
            <w:pPr>
              <w:pStyle w:val="Compact"/>
              <w:jc w:val="right"/>
            </w:pPr>
            <w:r>
              <w:t>Dt3</w:t>
            </w:r>
          </w:p>
        </w:tc>
        <w:tc>
          <w:tcPr>
            <w:tcW w:w="0" w:type="auto"/>
          </w:tcPr>
          <w:p w14:paraId="38BB23BB" w14:textId="77777777" w:rsidR="002258C4" w:rsidRDefault="00000000">
            <w:pPr>
              <w:pStyle w:val="Compact"/>
              <w:jc w:val="right"/>
            </w:pPr>
            <w:r>
              <w:t>Dt4</w:t>
            </w:r>
          </w:p>
        </w:tc>
        <w:tc>
          <w:tcPr>
            <w:tcW w:w="0" w:type="auto"/>
          </w:tcPr>
          <w:p w14:paraId="7E5691F9" w14:textId="77777777" w:rsidR="002258C4" w:rsidRDefault="00000000">
            <w:pPr>
              <w:pStyle w:val="Compact"/>
              <w:jc w:val="right"/>
            </w:pPr>
            <w:r>
              <w:t>Dt5</w:t>
            </w:r>
          </w:p>
        </w:tc>
      </w:tr>
      <w:tr w:rsidR="002258C4" w14:paraId="3F5333E3" w14:textId="77777777">
        <w:tc>
          <w:tcPr>
            <w:tcW w:w="0" w:type="auto"/>
          </w:tcPr>
          <w:p w14:paraId="3F40A355" w14:textId="77777777" w:rsidR="002258C4" w:rsidRDefault="00000000">
            <w:pPr>
              <w:pStyle w:val="Compact"/>
            </w:pPr>
            <w:r>
              <w:t>Tstart2</w:t>
            </w:r>
          </w:p>
        </w:tc>
        <w:tc>
          <w:tcPr>
            <w:tcW w:w="0" w:type="auto"/>
          </w:tcPr>
          <w:p w14:paraId="2DC6D07E" w14:textId="77777777" w:rsidR="002258C4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3F3938BB" w14:textId="77777777" w:rsidR="002258C4" w:rsidRDefault="00000000">
            <w:pPr>
              <w:pStyle w:val="Compact"/>
              <w:jc w:val="right"/>
            </w:pPr>
            <w:r>
              <w:t>0.4739</w:t>
            </w:r>
          </w:p>
        </w:tc>
        <w:tc>
          <w:tcPr>
            <w:tcW w:w="0" w:type="auto"/>
          </w:tcPr>
          <w:p w14:paraId="1142384D" w14:textId="77777777" w:rsidR="002258C4" w:rsidRDefault="00000000">
            <w:pPr>
              <w:pStyle w:val="Compact"/>
              <w:jc w:val="right"/>
            </w:pPr>
            <w:r>
              <w:t>0.7701</w:t>
            </w:r>
          </w:p>
        </w:tc>
        <w:tc>
          <w:tcPr>
            <w:tcW w:w="0" w:type="auto"/>
          </w:tcPr>
          <w:p w14:paraId="347697B3" w14:textId="77777777" w:rsidR="002258C4" w:rsidRDefault="00000000">
            <w:pPr>
              <w:pStyle w:val="Compact"/>
              <w:jc w:val="right"/>
            </w:pPr>
            <w:r>
              <w:t>0.7270</w:t>
            </w:r>
          </w:p>
        </w:tc>
        <w:tc>
          <w:tcPr>
            <w:tcW w:w="0" w:type="auto"/>
          </w:tcPr>
          <w:p w14:paraId="44A66A92" w14:textId="77777777" w:rsidR="002258C4" w:rsidRDefault="00000000">
            <w:pPr>
              <w:pStyle w:val="Compact"/>
              <w:jc w:val="right"/>
            </w:pPr>
            <w:r>
              <w:t>0.7272</w:t>
            </w:r>
          </w:p>
        </w:tc>
      </w:tr>
      <w:tr w:rsidR="002258C4" w14:paraId="0C556377" w14:textId="77777777">
        <w:tc>
          <w:tcPr>
            <w:tcW w:w="0" w:type="auto"/>
          </w:tcPr>
          <w:p w14:paraId="75FA64ED" w14:textId="77777777" w:rsidR="002258C4" w:rsidRDefault="00000000">
            <w:pPr>
              <w:pStyle w:val="Compact"/>
            </w:pPr>
            <w:r>
              <w:t>Tstart3</w:t>
            </w:r>
          </w:p>
        </w:tc>
        <w:tc>
          <w:tcPr>
            <w:tcW w:w="0" w:type="auto"/>
          </w:tcPr>
          <w:p w14:paraId="21FED3A8" w14:textId="77777777" w:rsidR="002258C4" w:rsidRDefault="00000000">
            <w:pPr>
              <w:pStyle w:val="Compact"/>
              <w:jc w:val="right"/>
            </w:pPr>
            <w:r>
              <w:t>0.7062</w:t>
            </w:r>
          </w:p>
        </w:tc>
        <w:tc>
          <w:tcPr>
            <w:tcW w:w="0" w:type="auto"/>
          </w:tcPr>
          <w:p w14:paraId="480A9BBD" w14:textId="77777777" w:rsidR="002258C4" w:rsidRDefault="00000000">
            <w:pPr>
              <w:pStyle w:val="Compact"/>
              <w:jc w:val="right"/>
            </w:pPr>
            <w:r>
              <w:t>0.8250</w:t>
            </w:r>
          </w:p>
        </w:tc>
        <w:tc>
          <w:tcPr>
            <w:tcW w:w="0" w:type="auto"/>
          </w:tcPr>
          <w:p w14:paraId="5A0574FB" w14:textId="77777777" w:rsidR="002258C4" w:rsidRDefault="00000000">
            <w:pPr>
              <w:pStyle w:val="Compact"/>
              <w:jc w:val="right"/>
            </w:pPr>
            <w:r>
              <w:t>0.7565</w:t>
            </w:r>
          </w:p>
        </w:tc>
        <w:tc>
          <w:tcPr>
            <w:tcW w:w="0" w:type="auto"/>
          </w:tcPr>
          <w:p w14:paraId="1E659A6D" w14:textId="77777777" w:rsidR="002258C4" w:rsidRDefault="00000000">
            <w:pPr>
              <w:pStyle w:val="Compact"/>
              <w:jc w:val="right"/>
            </w:pPr>
            <w:r>
              <w:t>0.7925</w:t>
            </w:r>
          </w:p>
        </w:tc>
        <w:tc>
          <w:tcPr>
            <w:tcW w:w="0" w:type="auto"/>
          </w:tcPr>
          <w:p w14:paraId="3AE207E3" w14:textId="77777777" w:rsidR="002258C4" w:rsidRDefault="00000000">
            <w:pPr>
              <w:pStyle w:val="Compact"/>
              <w:jc w:val="right"/>
            </w:pPr>
            <w:r>
              <w:t>0.7755</w:t>
            </w:r>
          </w:p>
        </w:tc>
      </w:tr>
      <w:tr w:rsidR="002258C4" w14:paraId="7EAA32CC" w14:textId="77777777">
        <w:tc>
          <w:tcPr>
            <w:tcW w:w="0" w:type="auto"/>
          </w:tcPr>
          <w:p w14:paraId="42D57118" w14:textId="77777777" w:rsidR="002258C4" w:rsidRDefault="00000000">
            <w:pPr>
              <w:pStyle w:val="Compact"/>
            </w:pPr>
            <w:r>
              <w:t>Tstart4</w:t>
            </w:r>
          </w:p>
        </w:tc>
        <w:tc>
          <w:tcPr>
            <w:tcW w:w="0" w:type="auto"/>
          </w:tcPr>
          <w:p w14:paraId="11608DA6" w14:textId="77777777" w:rsidR="002258C4" w:rsidRDefault="00000000">
            <w:pPr>
              <w:pStyle w:val="Compact"/>
              <w:jc w:val="right"/>
            </w:pPr>
            <w:r>
              <w:t>0.8227</w:t>
            </w:r>
          </w:p>
        </w:tc>
        <w:tc>
          <w:tcPr>
            <w:tcW w:w="0" w:type="auto"/>
          </w:tcPr>
          <w:p w14:paraId="4026CA4F" w14:textId="77777777" w:rsidR="002258C4" w:rsidRDefault="00000000">
            <w:pPr>
              <w:pStyle w:val="Compact"/>
              <w:jc w:val="right"/>
            </w:pPr>
            <w:r>
              <w:t>0.7686</w:t>
            </w:r>
          </w:p>
        </w:tc>
        <w:tc>
          <w:tcPr>
            <w:tcW w:w="0" w:type="auto"/>
          </w:tcPr>
          <w:p w14:paraId="2B2C0A99" w14:textId="77777777" w:rsidR="002258C4" w:rsidRDefault="00000000">
            <w:pPr>
              <w:pStyle w:val="Compact"/>
              <w:jc w:val="right"/>
            </w:pPr>
            <w:r>
              <w:t>0.7975</w:t>
            </w:r>
          </w:p>
        </w:tc>
        <w:tc>
          <w:tcPr>
            <w:tcW w:w="0" w:type="auto"/>
          </w:tcPr>
          <w:p w14:paraId="539F5783" w14:textId="77777777" w:rsidR="002258C4" w:rsidRDefault="00000000">
            <w:pPr>
              <w:pStyle w:val="Compact"/>
              <w:jc w:val="right"/>
            </w:pPr>
            <w:r>
              <w:t>0.7682</w:t>
            </w:r>
          </w:p>
        </w:tc>
        <w:tc>
          <w:tcPr>
            <w:tcW w:w="0" w:type="auto"/>
          </w:tcPr>
          <w:p w14:paraId="22ED24D1" w14:textId="77777777" w:rsidR="002258C4" w:rsidRDefault="00000000">
            <w:pPr>
              <w:pStyle w:val="Compact"/>
              <w:jc w:val="right"/>
            </w:pPr>
            <w:r>
              <w:t>0.7576</w:t>
            </w:r>
          </w:p>
        </w:tc>
      </w:tr>
      <w:tr w:rsidR="002258C4" w14:paraId="1C634BB2" w14:textId="77777777">
        <w:tc>
          <w:tcPr>
            <w:tcW w:w="0" w:type="auto"/>
          </w:tcPr>
          <w:p w14:paraId="626BCA3F" w14:textId="77777777" w:rsidR="002258C4" w:rsidRDefault="00000000">
            <w:pPr>
              <w:pStyle w:val="Compact"/>
            </w:pPr>
            <w:r>
              <w:t>Tstart5</w:t>
            </w:r>
          </w:p>
        </w:tc>
        <w:tc>
          <w:tcPr>
            <w:tcW w:w="0" w:type="auto"/>
          </w:tcPr>
          <w:p w14:paraId="5C3AC2C1" w14:textId="77777777" w:rsidR="002258C4" w:rsidRDefault="00000000">
            <w:pPr>
              <w:pStyle w:val="Compact"/>
              <w:jc w:val="right"/>
            </w:pPr>
            <w:r>
              <w:t>0.7517</w:t>
            </w:r>
          </w:p>
        </w:tc>
        <w:tc>
          <w:tcPr>
            <w:tcW w:w="0" w:type="auto"/>
          </w:tcPr>
          <w:p w14:paraId="554E4738" w14:textId="77777777" w:rsidR="002258C4" w:rsidRDefault="00000000">
            <w:pPr>
              <w:pStyle w:val="Compact"/>
              <w:jc w:val="right"/>
            </w:pPr>
            <w:r>
              <w:t>0.7693</w:t>
            </w:r>
          </w:p>
        </w:tc>
        <w:tc>
          <w:tcPr>
            <w:tcW w:w="0" w:type="auto"/>
          </w:tcPr>
          <w:p w14:paraId="370F18C5" w14:textId="77777777" w:rsidR="002258C4" w:rsidRDefault="00000000">
            <w:pPr>
              <w:pStyle w:val="Compact"/>
              <w:jc w:val="right"/>
            </w:pPr>
            <w:r>
              <w:t>0.7524</w:t>
            </w:r>
          </w:p>
        </w:tc>
        <w:tc>
          <w:tcPr>
            <w:tcW w:w="0" w:type="auto"/>
          </w:tcPr>
          <w:p w14:paraId="593606D8" w14:textId="77777777" w:rsidR="002258C4" w:rsidRDefault="00000000">
            <w:pPr>
              <w:pStyle w:val="Compact"/>
              <w:jc w:val="right"/>
            </w:pPr>
            <w:r>
              <w:t>0.7580</w:t>
            </w:r>
          </w:p>
        </w:tc>
        <w:tc>
          <w:tcPr>
            <w:tcW w:w="0" w:type="auto"/>
          </w:tcPr>
          <w:p w14:paraId="08B17F0A" w14:textId="77777777" w:rsidR="002258C4" w:rsidRDefault="00000000">
            <w:pPr>
              <w:pStyle w:val="Compact"/>
              <w:jc w:val="right"/>
            </w:pPr>
            <w:r>
              <w:t>0.8016</w:t>
            </w:r>
          </w:p>
        </w:tc>
      </w:tr>
      <w:tr w:rsidR="002258C4" w14:paraId="1E25FD65" w14:textId="77777777">
        <w:tc>
          <w:tcPr>
            <w:tcW w:w="0" w:type="auto"/>
          </w:tcPr>
          <w:p w14:paraId="285BB3D2" w14:textId="77777777" w:rsidR="002258C4" w:rsidRDefault="00000000">
            <w:pPr>
              <w:pStyle w:val="Compact"/>
            </w:pPr>
            <w:r>
              <w:t>Tstart6</w:t>
            </w:r>
          </w:p>
        </w:tc>
        <w:tc>
          <w:tcPr>
            <w:tcW w:w="0" w:type="auto"/>
          </w:tcPr>
          <w:p w14:paraId="610E560E" w14:textId="77777777" w:rsidR="002258C4" w:rsidRDefault="00000000">
            <w:pPr>
              <w:pStyle w:val="Compact"/>
              <w:jc w:val="right"/>
            </w:pPr>
            <w:r>
              <w:t>0.7840</w:t>
            </w:r>
          </w:p>
        </w:tc>
        <w:tc>
          <w:tcPr>
            <w:tcW w:w="0" w:type="auto"/>
          </w:tcPr>
          <w:p w14:paraId="7E083DF6" w14:textId="77777777" w:rsidR="002258C4" w:rsidRDefault="00000000">
            <w:pPr>
              <w:pStyle w:val="Compact"/>
              <w:jc w:val="right"/>
            </w:pPr>
            <w:r>
              <w:t>0.8101</w:t>
            </w:r>
          </w:p>
        </w:tc>
        <w:tc>
          <w:tcPr>
            <w:tcW w:w="0" w:type="auto"/>
          </w:tcPr>
          <w:p w14:paraId="1D3DEF45" w14:textId="77777777" w:rsidR="002258C4" w:rsidRDefault="00000000">
            <w:pPr>
              <w:pStyle w:val="Compact"/>
              <w:jc w:val="right"/>
            </w:pPr>
            <w:r>
              <w:t>0.7918</w:t>
            </w:r>
          </w:p>
        </w:tc>
        <w:tc>
          <w:tcPr>
            <w:tcW w:w="0" w:type="auto"/>
          </w:tcPr>
          <w:p w14:paraId="6C10E8EE" w14:textId="77777777" w:rsidR="002258C4" w:rsidRDefault="00000000">
            <w:pPr>
              <w:pStyle w:val="Compact"/>
              <w:jc w:val="right"/>
            </w:pPr>
            <w:r>
              <w:t>0.8030</w:t>
            </w:r>
          </w:p>
        </w:tc>
        <w:tc>
          <w:tcPr>
            <w:tcW w:w="0" w:type="auto"/>
          </w:tcPr>
          <w:p w14:paraId="5FC4DB82" w14:textId="77777777" w:rsidR="002258C4" w:rsidRDefault="00000000">
            <w:pPr>
              <w:pStyle w:val="Compact"/>
              <w:jc w:val="right"/>
            </w:pPr>
            <w:r>
              <w:t>0.7935</w:t>
            </w:r>
          </w:p>
        </w:tc>
      </w:tr>
      <w:tr w:rsidR="002258C4" w14:paraId="609F71CF" w14:textId="77777777">
        <w:tc>
          <w:tcPr>
            <w:tcW w:w="0" w:type="auto"/>
          </w:tcPr>
          <w:p w14:paraId="3276C623" w14:textId="77777777" w:rsidR="002258C4" w:rsidRDefault="00000000">
            <w:pPr>
              <w:pStyle w:val="Compact"/>
            </w:pPr>
            <w:r>
              <w:t>Tstart8</w:t>
            </w:r>
          </w:p>
        </w:tc>
        <w:tc>
          <w:tcPr>
            <w:tcW w:w="0" w:type="auto"/>
          </w:tcPr>
          <w:p w14:paraId="119BFA45" w14:textId="77777777" w:rsidR="002258C4" w:rsidRDefault="00000000">
            <w:pPr>
              <w:pStyle w:val="Compact"/>
              <w:jc w:val="right"/>
            </w:pPr>
            <w:r>
              <w:t>0.7892</w:t>
            </w:r>
          </w:p>
        </w:tc>
        <w:tc>
          <w:tcPr>
            <w:tcW w:w="0" w:type="auto"/>
          </w:tcPr>
          <w:p w14:paraId="27DCDC78" w14:textId="77777777" w:rsidR="002258C4" w:rsidRDefault="00000000">
            <w:pPr>
              <w:pStyle w:val="Compact"/>
              <w:jc w:val="right"/>
            </w:pPr>
            <w:r>
              <w:t>0.8028</w:t>
            </w:r>
          </w:p>
        </w:tc>
        <w:tc>
          <w:tcPr>
            <w:tcW w:w="0" w:type="auto"/>
          </w:tcPr>
          <w:p w14:paraId="5F02B24C" w14:textId="77777777" w:rsidR="002258C4" w:rsidRDefault="00000000">
            <w:pPr>
              <w:pStyle w:val="Compact"/>
              <w:jc w:val="right"/>
            </w:pPr>
            <w:r>
              <w:t>0.7814</w:t>
            </w:r>
          </w:p>
        </w:tc>
        <w:tc>
          <w:tcPr>
            <w:tcW w:w="0" w:type="auto"/>
          </w:tcPr>
          <w:p w14:paraId="057EEB20" w14:textId="77777777" w:rsidR="002258C4" w:rsidRDefault="00000000">
            <w:pPr>
              <w:pStyle w:val="Compact"/>
              <w:jc w:val="right"/>
            </w:pPr>
            <w:r>
              <w:t>0.7746</w:t>
            </w:r>
          </w:p>
        </w:tc>
        <w:tc>
          <w:tcPr>
            <w:tcW w:w="0" w:type="auto"/>
          </w:tcPr>
          <w:p w14:paraId="710ED21C" w14:textId="77777777" w:rsidR="002258C4" w:rsidRDefault="00000000">
            <w:pPr>
              <w:pStyle w:val="Compact"/>
              <w:jc w:val="right"/>
            </w:pPr>
            <w:r>
              <w:t>0.8105</w:t>
            </w:r>
          </w:p>
        </w:tc>
      </w:tr>
    </w:tbl>
    <w:p w14:paraId="5FDDF2C8" w14:textId="77777777" w:rsidR="002258C4" w:rsidRDefault="00000000">
      <w:pPr>
        <w:pStyle w:val="Heading4"/>
      </w:pPr>
      <w:bookmarkStart w:id="43" w:name="brier-scores"/>
      <w:bookmarkEnd w:id="42"/>
      <w:r>
        <w:t>Brier Scores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74"/>
        <w:gridCol w:w="930"/>
        <w:gridCol w:w="930"/>
        <w:gridCol w:w="930"/>
        <w:gridCol w:w="930"/>
        <w:gridCol w:w="930"/>
      </w:tblGrid>
      <w:tr w:rsidR="002258C4" w14:paraId="357E6B4E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B7C1AA" w14:textId="77777777" w:rsidR="002258C4" w:rsidRDefault="002258C4">
            <w:pPr>
              <w:pStyle w:val="Compact"/>
            </w:pPr>
          </w:p>
        </w:tc>
        <w:tc>
          <w:tcPr>
            <w:tcW w:w="0" w:type="auto"/>
          </w:tcPr>
          <w:p w14:paraId="048D7CE4" w14:textId="77777777" w:rsidR="002258C4" w:rsidRDefault="00000000">
            <w:pPr>
              <w:pStyle w:val="Compact"/>
              <w:jc w:val="right"/>
            </w:pPr>
            <w:r>
              <w:t>Dt1</w:t>
            </w:r>
          </w:p>
        </w:tc>
        <w:tc>
          <w:tcPr>
            <w:tcW w:w="0" w:type="auto"/>
          </w:tcPr>
          <w:p w14:paraId="42FCDA0B" w14:textId="77777777" w:rsidR="002258C4" w:rsidRDefault="00000000">
            <w:pPr>
              <w:pStyle w:val="Compact"/>
              <w:jc w:val="right"/>
            </w:pPr>
            <w:r>
              <w:t>Dt2</w:t>
            </w:r>
          </w:p>
        </w:tc>
        <w:tc>
          <w:tcPr>
            <w:tcW w:w="0" w:type="auto"/>
          </w:tcPr>
          <w:p w14:paraId="7945C011" w14:textId="77777777" w:rsidR="002258C4" w:rsidRDefault="00000000">
            <w:pPr>
              <w:pStyle w:val="Compact"/>
              <w:jc w:val="right"/>
            </w:pPr>
            <w:r>
              <w:t>Dt3</w:t>
            </w:r>
          </w:p>
        </w:tc>
        <w:tc>
          <w:tcPr>
            <w:tcW w:w="0" w:type="auto"/>
          </w:tcPr>
          <w:p w14:paraId="03E657D9" w14:textId="77777777" w:rsidR="002258C4" w:rsidRDefault="00000000">
            <w:pPr>
              <w:pStyle w:val="Compact"/>
              <w:jc w:val="right"/>
            </w:pPr>
            <w:r>
              <w:t>Dt4</w:t>
            </w:r>
          </w:p>
        </w:tc>
        <w:tc>
          <w:tcPr>
            <w:tcW w:w="0" w:type="auto"/>
          </w:tcPr>
          <w:p w14:paraId="36C4C320" w14:textId="77777777" w:rsidR="002258C4" w:rsidRDefault="00000000">
            <w:pPr>
              <w:pStyle w:val="Compact"/>
              <w:jc w:val="right"/>
            </w:pPr>
            <w:r>
              <w:t>Dt5</w:t>
            </w:r>
          </w:p>
        </w:tc>
      </w:tr>
      <w:tr w:rsidR="002258C4" w14:paraId="6B336CC6" w14:textId="77777777">
        <w:tc>
          <w:tcPr>
            <w:tcW w:w="0" w:type="auto"/>
          </w:tcPr>
          <w:p w14:paraId="4DE77084" w14:textId="77777777" w:rsidR="002258C4" w:rsidRDefault="00000000">
            <w:pPr>
              <w:pStyle w:val="Compact"/>
            </w:pPr>
            <w:r>
              <w:t>Tstart2</w:t>
            </w:r>
          </w:p>
        </w:tc>
        <w:tc>
          <w:tcPr>
            <w:tcW w:w="0" w:type="auto"/>
          </w:tcPr>
          <w:p w14:paraId="42D46859" w14:textId="77777777" w:rsidR="002258C4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9B3E37D" w14:textId="77777777" w:rsidR="002258C4" w:rsidRDefault="00000000">
            <w:pPr>
              <w:pStyle w:val="Compact"/>
              <w:jc w:val="right"/>
            </w:pPr>
            <w:r>
              <w:t>0.0138</w:t>
            </w:r>
          </w:p>
        </w:tc>
        <w:tc>
          <w:tcPr>
            <w:tcW w:w="0" w:type="auto"/>
          </w:tcPr>
          <w:p w14:paraId="352B255A" w14:textId="77777777" w:rsidR="002258C4" w:rsidRDefault="00000000">
            <w:pPr>
              <w:pStyle w:val="Compact"/>
              <w:jc w:val="right"/>
            </w:pPr>
            <w:r>
              <w:t>0.0324</w:t>
            </w:r>
          </w:p>
        </w:tc>
        <w:tc>
          <w:tcPr>
            <w:tcW w:w="0" w:type="auto"/>
          </w:tcPr>
          <w:p w14:paraId="5344B999" w14:textId="77777777" w:rsidR="002258C4" w:rsidRDefault="00000000">
            <w:pPr>
              <w:pStyle w:val="Compact"/>
              <w:jc w:val="right"/>
            </w:pPr>
            <w:r>
              <w:t>0.0630</w:t>
            </w:r>
          </w:p>
        </w:tc>
        <w:tc>
          <w:tcPr>
            <w:tcW w:w="0" w:type="auto"/>
          </w:tcPr>
          <w:p w14:paraId="0E90FC80" w14:textId="77777777" w:rsidR="002258C4" w:rsidRDefault="00000000">
            <w:pPr>
              <w:pStyle w:val="Compact"/>
              <w:jc w:val="right"/>
            </w:pPr>
            <w:r>
              <w:t>0.1196</w:t>
            </w:r>
          </w:p>
        </w:tc>
      </w:tr>
      <w:tr w:rsidR="002258C4" w14:paraId="5A1D8A25" w14:textId="77777777">
        <w:tc>
          <w:tcPr>
            <w:tcW w:w="0" w:type="auto"/>
          </w:tcPr>
          <w:p w14:paraId="2EE0E390" w14:textId="77777777" w:rsidR="002258C4" w:rsidRDefault="00000000">
            <w:pPr>
              <w:pStyle w:val="Compact"/>
            </w:pPr>
            <w:r>
              <w:t>Tstart3</w:t>
            </w:r>
          </w:p>
        </w:tc>
        <w:tc>
          <w:tcPr>
            <w:tcW w:w="0" w:type="auto"/>
          </w:tcPr>
          <w:p w14:paraId="0486D9EB" w14:textId="77777777" w:rsidR="002258C4" w:rsidRDefault="00000000">
            <w:pPr>
              <w:pStyle w:val="Compact"/>
              <w:jc w:val="right"/>
            </w:pPr>
            <w:r>
              <w:t>0.0091</w:t>
            </w:r>
          </w:p>
        </w:tc>
        <w:tc>
          <w:tcPr>
            <w:tcW w:w="0" w:type="auto"/>
          </w:tcPr>
          <w:p w14:paraId="4462AE3D" w14:textId="77777777" w:rsidR="002258C4" w:rsidRDefault="00000000">
            <w:pPr>
              <w:pStyle w:val="Compact"/>
              <w:jc w:val="right"/>
            </w:pPr>
            <w:r>
              <w:t>0.0284</w:t>
            </w:r>
          </w:p>
        </w:tc>
        <w:tc>
          <w:tcPr>
            <w:tcW w:w="0" w:type="auto"/>
          </w:tcPr>
          <w:p w14:paraId="18C337E6" w14:textId="77777777" w:rsidR="002258C4" w:rsidRDefault="00000000">
            <w:pPr>
              <w:pStyle w:val="Compact"/>
              <w:jc w:val="right"/>
            </w:pPr>
            <w:r>
              <w:t>0.0574</w:t>
            </w:r>
          </w:p>
        </w:tc>
        <w:tc>
          <w:tcPr>
            <w:tcW w:w="0" w:type="auto"/>
          </w:tcPr>
          <w:p w14:paraId="14442EF3" w14:textId="77777777" w:rsidR="002258C4" w:rsidRDefault="00000000">
            <w:pPr>
              <w:pStyle w:val="Compact"/>
              <w:jc w:val="right"/>
            </w:pPr>
            <w:r>
              <w:t>0.1116</w:t>
            </w:r>
          </w:p>
        </w:tc>
        <w:tc>
          <w:tcPr>
            <w:tcW w:w="0" w:type="auto"/>
          </w:tcPr>
          <w:p w14:paraId="16C9E331" w14:textId="77777777" w:rsidR="002258C4" w:rsidRDefault="00000000">
            <w:pPr>
              <w:pStyle w:val="Compact"/>
              <w:jc w:val="right"/>
            </w:pPr>
            <w:r>
              <w:t>0.1543</w:t>
            </w:r>
          </w:p>
        </w:tc>
      </w:tr>
      <w:tr w:rsidR="002258C4" w14:paraId="257DB328" w14:textId="77777777">
        <w:tc>
          <w:tcPr>
            <w:tcW w:w="0" w:type="auto"/>
          </w:tcPr>
          <w:p w14:paraId="3A4981E3" w14:textId="77777777" w:rsidR="002258C4" w:rsidRDefault="00000000">
            <w:pPr>
              <w:pStyle w:val="Compact"/>
            </w:pPr>
            <w:r>
              <w:t>Tstart4</w:t>
            </w:r>
          </w:p>
        </w:tc>
        <w:tc>
          <w:tcPr>
            <w:tcW w:w="0" w:type="auto"/>
          </w:tcPr>
          <w:p w14:paraId="3108B024" w14:textId="77777777" w:rsidR="002258C4" w:rsidRDefault="00000000">
            <w:pPr>
              <w:pStyle w:val="Compact"/>
              <w:jc w:val="right"/>
            </w:pPr>
            <w:r>
              <w:t>0.0118</w:t>
            </w:r>
          </w:p>
        </w:tc>
        <w:tc>
          <w:tcPr>
            <w:tcW w:w="0" w:type="auto"/>
          </w:tcPr>
          <w:p w14:paraId="355A2447" w14:textId="77777777" w:rsidR="002258C4" w:rsidRDefault="00000000">
            <w:pPr>
              <w:pStyle w:val="Compact"/>
              <w:jc w:val="right"/>
            </w:pPr>
            <w:r>
              <w:t>0.0296</w:t>
            </w:r>
          </w:p>
        </w:tc>
        <w:tc>
          <w:tcPr>
            <w:tcW w:w="0" w:type="auto"/>
          </w:tcPr>
          <w:p w14:paraId="5E2E9168" w14:textId="77777777" w:rsidR="002258C4" w:rsidRDefault="00000000">
            <w:pPr>
              <w:pStyle w:val="Compact"/>
              <w:jc w:val="right"/>
            </w:pPr>
            <w:r>
              <w:t>0.0837</w:t>
            </w:r>
          </w:p>
        </w:tc>
        <w:tc>
          <w:tcPr>
            <w:tcW w:w="0" w:type="auto"/>
          </w:tcPr>
          <w:p w14:paraId="3B8D25E9" w14:textId="77777777" w:rsidR="002258C4" w:rsidRDefault="00000000">
            <w:pPr>
              <w:pStyle w:val="Compact"/>
              <w:jc w:val="right"/>
            </w:pPr>
            <w:r>
              <w:t>0.1307</w:t>
            </w:r>
          </w:p>
        </w:tc>
        <w:tc>
          <w:tcPr>
            <w:tcW w:w="0" w:type="auto"/>
          </w:tcPr>
          <w:p w14:paraId="30F44166" w14:textId="77777777" w:rsidR="002258C4" w:rsidRDefault="00000000">
            <w:pPr>
              <w:pStyle w:val="Compact"/>
              <w:jc w:val="right"/>
            </w:pPr>
            <w:r>
              <w:t>0.1847</w:t>
            </w:r>
          </w:p>
        </w:tc>
      </w:tr>
      <w:tr w:rsidR="002258C4" w14:paraId="028FC144" w14:textId="77777777">
        <w:tc>
          <w:tcPr>
            <w:tcW w:w="0" w:type="auto"/>
          </w:tcPr>
          <w:p w14:paraId="624EDBD9" w14:textId="77777777" w:rsidR="002258C4" w:rsidRDefault="00000000">
            <w:pPr>
              <w:pStyle w:val="Compact"/>
            </w:pPr>
            <w:r>
              <w:t>Tstart5</w:t>
            </w:r>
          </w:p>
        </w:tc>
        <w:tc>
          <w:tcPr>
            <w:tcW w:w="0" w:type="auto"/>
          </w:tcPr>
          <w:p w14:paraId="0654F744" w14:textId="77777777" w:rsidR="002258C4" w:rsidRDefault="00000000">
            <w:pPr>
              <w:pStyle w:val="Compact"/>
              <w:jc w:val="right"/>
            </w:pPr>
            <w:r>
              <w:t>0.0234</w:t>
            </w:r>
          </w:p>
        </w:tc>
        <w:tc>
          <w:tcPr>
            <w:tcW w:w="0" w:type="auto"/>
          </w:tcPr>
          <w:p w14:paraId="049EA09B" w14:textId="77777777" w:rsidR="002258C4" w:rsidRDefault="00000000">
            <w:pPr>
              <w:pStyle w:val="Compact"/>
              <w:jc w:val="right"/>
            </w:pPr>
            <w:r>
              <w:t>0.0685</w:t>
            </w:r>
          </w:p>
        </w:tc>
        <w:tc>
          <w:tcPr>
            <w:tcW w:w="0" w:type="auto"/>
          </w:tcPr>
          <w:p w14:paraId="548416ED" w14:textId="77777777" w:rsidR="002258C4" w:rsidRDefault="00000000">
            <w:pPr>
              <w:pStyle w:val="Compact"/>
              <w:jc w:val="right"/>
            </w:pPr>
            <w:r>
              <w:t>0.1208</w:t>
            </w:r>
          </w:p>
        </w:tc>
        <w:tc>
          <w:tcPr>
            <w:tcW w:w="0" w:type="auto"/>
          </w:tcPr>
          <w:p w14:paraId="6A7059E9" w14:textId="77777777" w:rsidR="002258C4" w:rsidRDefault="00000000">
            <w:pPr>
              <w:pStyle w:val="Compact"/>
              <w:jc w:val="right"/>
            </w:pPr>
            <w:r>
              <w:t>0.1716</w:t>
            </w:r>
          </w:p>
        </w:tc>
        <w:tc>
          <w:tcPr>
            <w:tcW w:w="0" w:type="auto"/>
          </w:tcPr>
          <w:p w14:paraId="73363B59" w14:textId="77777777" w:rsidR="002258C4" w:rsidRDefault="00000000">
            <w:pPr>
              <w:pStyle w:val="Compact"/>
              <w:jc w:val="right"/>
            </w:pPr>
            <w:r>
              <w:t>0.1851</w:t>
            </w:r>
          </w:p>
        </w:tc>
      </w:tr>
      <w:tr w:rsidR="002258C4" w14:paraId="5F956E62" w14:textId="77777777">
        <w:tc>
          <w:tcPr>
            <w:tcW w:w="0" w:type="auto"/>
          </w:tcPr>
          <w:p w14:paraId="5FF611D0" w14:textId="77777777" w:rsidR="002258C4" w:rsidRDefault="00000000">
            <w:pPr>
              <w:pStyle w:val="Compact"/>
            </w:pPr>
            <w:r>
              <w:t>Tstart6</w:t>
            </w:r>
          </w:p>
        </w:tc>
        <w:tc>
          <w:tcPr>
            <w:tcW w:w="0" w:type="auto"/>
          </w:tcPr>
          <w:p w14:paraId="7E1636AC" w14:textId="77777777" w:rsidR="002258C4" w:rsidRDefault="00000000">
            <w:pPr>
              <w:pStyle w:val="Compact"/>
              <w:jc w:val="right"/>
            </w:pPr>
            <w:r>
              <w:t>0.0542</w:t>
            </w:r>
          </w:p>
        </w:tc>
        <w:tc>
          <w:tcPr>
            <w:tcW w:w="0" w:type="auto"/>
          </w:tcPr>
          <w:p w14:paraId="353C5AB9" w14:textId="77777777" w:rsidR="002258C4" w:rsidRDefault="00000000">
            <w:pPr>
              <w:pStyle w:val="Compact"/>
              <w:jc w:val="right"/>
            </w:pPr>
            <w:r>
              <w:t>0.0964</w:t>
            </w:r>
          </w:p>
        </w:tc>
        <w:tc>
          <w:tcPr>
            <w:tcW w:w="0" w:type="auto"/>
          </w:tcPr>
          <w:p w14:paraId="677136CF" w14:textId="77777777" w:rsidR="002258C4" w:rsidRDefault="00000000">
            <w:pPr>
              <w:pStyle w:val="Compact"/>
              <w:jc w:val="right"/>
            </w:pPr>
            <w:r>
              <w:t>0.1491</w:t>
            </w:r>
          </w:p>
        </w:tc>
        <w:tc>
          <w:tcPr>
            <w:tcW w:w="0" w:type="auto"/>
          </w:tcPr>
          <w:p w14:paraId="7D50879A" w14:textId="77777777" w:rsidR="002258C4" w:rsidRDefault="00000000">
            <w:pPr>
              <w:pStyle w:val="Compact"/>
              <w:jc w:val="right"/>
            </w:pPr>
            <w:r>
              <w:t>0.1784</w:t>
            </w:r>
          </w:p>
        </w:tc>
        <w:tc>
          <w:tcPr>
            <w:tcW w:w="0" w:type="auto"/>
          </w:tcPr>
          <w:p w14:paraId="156F0813" w14:textId="77777777" w:rsidR="002258C4" w:rsidRDefault="00000000">
            <w:pPr>
              <w:pStyle w:val="Compact"/>
              <w:jc w:val="right"/>
            </w:pPr>
            <w:r>
              <w:t>0.1871</w:t>
            </w:r>
          </w:p>
        </w:tc>
      </w:tr>
      <w:tr w:rsidR="002258C4" w14:paraId="05EE7C91" w14:textId="77777777">
        <w:tc>
          <w:tcPr>
            <w:tcW w:w="0" w:type="auto"/>
          </w:tcPr>
          <w:p w14:paraId="02B88943" w14:textId="77777777" w:rsidR="002258C4" w:rsidRDefault="00000000">
            <w:pPr>
              <w:pStyle w:val="Compact"/>
            </w:pPr>
            <w:r>
              <w:t>Tstart8</w:t>
            </w:r>
          </w:p>
        </w:tc>
        <w:tc>
          <w:tcPr>
            <w:tcW w:w="0" w:type="auto"/>
          </w:tcPr>
          <w:p w14:paraId="7C7672C7" w14:textId="77777777" w:rsidR="002258C4" w:rsidRDefault="00000000">
            <w:pPr>
              <w:pStyle w:val="Compact"/>
              <w:jc w:val="right"/>
            </w:pPr>
            <w:r>
              <w:t>0.1151</w:t>
            </w:r>
          </w:p>
        </w:tc>
        <w:tc>
          <w:tcPr>
            <w:tcW w:w="0" w:type="auto"/>
          </w:tcPr>
          <w:p w14:paraId="671E3946" w14:textId="77777777" w:rsidR="002258C4" w:rsidRDefault="00000000">
            <w:pPr>
              <w:pStyle w:val="Compact"/>
              <w:jc w:val="right"/>
            </w:pPr>
            <w:r>
              <w:t>0.1606</w:t>
            </w:r>
          </w:p>
        </w:tc>
        <w:tc>
          <w:tcPr>
            <w:tcW w:w="0" w:type="auto"/>
          </w:tcPr>
          <w:p w14:paraId="0D88224D" w14:textId="77777777" w:rsidR="002258C4" w:rsidRDefault="00000000">
            <w:pPr>
              <w:pStyle w:val="Compact"/>
              <w:jc w:val="right"/>
            </w:pPr>
            <w:r>
              <w:t>0.1922</w:t>
            </w:r>
          </w:p>
        </w:tc>
        <w:tc>
          <w:tcPr>
            <w:tcW w:w="0" w:type="auto"/>
          </w:tcPr>
          <w:p w14:paraId="3A989EB8" w14:textId="77777777" w:rsidR="002258C4" w:rsidRDefault="00000000">
            <w:pPr>
              <w:pStyle w:val="Compact"/>
              <w:jc w:val="right"/>
            </w:pPr>
            <w:r>
              <w:t>0.1853</w:t>
            </w:r>
          </w:p>
        </w:tc>
        <w:tc>
          <w:tcPr>
            <w:tcW w:w="0" w:type="auto"/>
          </w:tcPr>
          <w:p w14:paraId="0C0DBBE8" w14:textId="77777777" w:rsidR="002258C4" w:rsidRDefault="00000000">
            <w:pPr>
              <w:pStyle w:val="Compact"/>
              <w:jc w:val="right"/>
            </w:pPr>
            <w:r>
              <w:t>0.1315</w:t>
            </w:r>
          </w:p>
        </w:tc>
      </w:tr>
    </w:tbl>
    <w:p w14:paraId="292D6C84" w14:textId="77777777" w:rsidR="002258C4" w:rsidRDefault="00000000">
      <w:r>
        <w:br w:type="page"/>
      </w:r>
    </w:p>
    <w:p w14:paraId="4EA8D360" w14:textId="77777777" w:rsidR="002258C4" w:rsidRDefault="00000000">
      <w:pPr>
        <w:pStyle w:val="Heading3"/>
      </w:pPr>
      <w:bookmarkStart w:id="44" w:name="_Toc169695849"/>
      <w:bookmarkStart w:id="45" w:name="testing-set"/>
      <w:bookmarkEnd w:id="41"/>
      <w:bookmarkEnd w:id="43"/>
      <w:r>
        <w:lastRenderedPageBreak/>
        <w:t>Testing set</w:t>
      </w:r>
      <w:bookmarkEnd w:id="44"/>
    </w:p>
    <w:p w14:paraId="3DC1F865" w14:textId="77777777" w:rsidR="002258C4" w:rsidRDefault="00000000">
      <w:pPr>
        <w:pStyle w:val="Heading4"/>
      </w:pPr>
      <w:bookmarkStart w:id="46" w:name="auc-1"/>
      <w:r>
        <w:t>AUC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74"/>
        <w:gridCol w:w="930"/>
        <w:gridCol w:w="930"/>
        <w:gridCol w:w="930"/>
        <w:gridCol w:w="930"/>
        <w:gridCol w:w="930"/>
      </w:tblGrid>
      <w:tr w:rsidR="002258C4" w14:paraId="5783C331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631175" w14:textId="77777777" w:rsidR="002258C4" w:rsidRDefault="002258C4">
            <w:pPr>
              <w:pStyle w:val="Compact"/>
            </w:pPr>
          </w:p>
        </w:tc>
        <w:tc>
          <w:tcPr>
            <w:tcW w:w="0" w:type="auto"/>
          </w:tcPr>
          <w:p w14:paraId="54A19C61" w14:textId="77777777" w:rsidR="002258C4" w:rsidRDefault="00000000">
            <w:pPr>
              <w:pStyle w:val="Compact"/>
              <w:jc w:val="right"/>
            </w:pPr>
            <w:r>
              <w:t>Dt1</w:t>
            </w:r>
          </w:p>
        </w:tc>
        <w:tc>
          <w:tcPr>
            <w:tcW w:w="0" w:type="auto"/>
          </w:tcPr>
          <w:p w14:paraId="56F91E23" w14:textId="77777777" w:rsidR="002258C4" w:rsidRDefault="00000000">
            <w:pPr>
              <w:pStyle w:val="Compact"/>
              <w:jc w:val="right"/>
            </w:pPr>
            <w:r>
              <w:t>Dt2</w:t>
            </w:r>
          </w:p>
        </w:tc>
        <w:tc>
          <w:tcPr>
            <w:tcW w:w="0" w:type="auto"/>
          </w:tcPr>
          <w:p w14:paraId="2E0609F2" w14:textId="77777777" w:rsidR="002258C4" w:rsidRDefault="00000000">
            <w:pPr>
              <w:pStyle w:val="Compact"/>
              <w:jc w:val="right"/>
            </w:pPr>
            <w:r>
              <w:t>Dt3</w:t>
            </w:r>
          </w:p>
        </w:tc>
        <w:tc>
          <w:tcPr>
            <w:tcW w:w="0" w:type="auto"/>
          </w:tcPr>
          <w:p w14:paraId="38B84B9A" w14:textId="77777777" w:rsidR="002258C4" w:rsidRDefault="00000000">
            <w:pPr>
              <w:pStyle w:val="Compact"/>
              <w:jc w:val="right"/>
            </w:pPr>
            <w:r>
              <w:t>Dt4</w:t>
            </w:r>
          </w:p>
        </w:tc>
        <w:tc>
          <w:tcPr>
            <w:tcW w:w="0" w:type="auto"/>
          </w:tcPr>
          <w:p w14:paraId="11391FC0" w14:textId="77777777" w:rsidR="002258C4" w:rsidRDefault="00000000">
            <w:pPr>
              <w:pStyle w:val="Compact"/>
              <w:jc w:val="right"/>
            </w:pPr>
            <w:r>
              <w:t>Dt5</w:t>
            </w:r>
          </w:p>
        </w:tc>
      </w:tr>
      <w:tr w:rsidR="002258C4" w14:paraId="5DD2A637" w14:textId="77777777">
        <w:tc>
          <w:tcPr>
            <w:tcW w:w="0" w:type="auto"/>
          </w:tcPr>
          <w:p w14:paraId="74E422B6" w14:textId="77777777" w:rsidR="002258C4" w:rsidRDefault="00000000">
            <w:pPr>
              <w:pStyle w:val="Compact"/>
            </w:pPr>
            <w:r>
              <w:t>Tstart2</w:t>
            </w:r>
          </w:p>
        </w:tc>
        <w:tc>
          <w:tcPr>
            <w:tcW w:w="0" w:type="auto"/>
          </w:tcPr>
          <w:p w14:paraId="6F14A03E" w14:textId="77777777" w:rsidR="002258C4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05545B98" w14:textId="77777777" w:rsidR="002258C4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04A8D72" w14:textId="77777777" w:rsidR="002258C4" w:rsidRDefault="00000000">
            <w:pPr>
              <w:pStyle w:val="Compact"/>
              <w:jc w:val="right"/>
            </w:pPr>
            <w:r>
              <w:t>0.9615</w:t>
            </w:r>
          </w:p>
        </w:tc>
        <w:tc>
          <w:tcPr>
            <w:tcW w:w="0" w:type="auto"/>
          </w:tcPr>
          <w:p w14:paraId="1720FCDF" w14:textId="77777777" w:rsidR="002258C4" w:rsidRDefault="00000000">
            <w:pPr>
              <w:pStyle w:val="Compact"/>
              <w:jc w:val="right"/>
            </w:pPr>
            <w:r>
              <w:t>0.6820</w:t>
            </w:r>
          </w:p>
        </w:tc>
        <w:tc>
          <w:tcPr>
            <w:tcW w:w="0" w:type="auto"/>
          </w:tcPr>
          <w:p w14:paraId="6791C22A" w14:textId="77777777" w:rsidR="002258C4" w:rsidRDefault="00000000">
            <w:pPr>
              <w:pStyle w:val="Compact"/>
              <w:jc w:val="right"/>
            </w:pPr>
            <w:r>
              <w:t>0.7512</w:t>
            </w:r>
          </w:p>
        </w:tc>
      </w:tr>
      <w:tr w:rsidR="002258C4" w14:paraId="73A11D26" w14:textId="77777777">
        <w:tc>
          <w:tcPr>
            <w:tcW w:w="0" w:type="auto"/>
          </w:tcPr>
          <w:p w14:paraId="753F6777" w14:textId="77777777" w:rsidR="002258C4" w:rsidRDefault="00000000">
            <w:pPr>
              <w:pStyle w:val="Compact"/>
            </w:pPr>
            <w:r>
              <w:t>Tstart3</w:t>
            </w:r>
          </w:p>
        </w:tc>
        <w:tc>
          <w:tcPr>
            <w:tcW w:w="0" w:type="auto"/>
          </w:tcPr>
          <w:p w14:paraId="1C71381E" w14:textId="77777777" w:rsidR="002258C4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3E82A25A" w14:textId="77777777" w:rsidR="002258C4" w:rsidRDefault="00000000">
            <w:pPr>
              <w:pStyle w:val="Compact"/>
              <w:jc w:val="right"/>
            </w:pPr>
            <w:r>
              <w:t>0.9714</w:t>
            </w:r>
          </w:p>
        </w:tc>
        <w:tc>
          <w:tcPr>
            <w:tcW w:w="0" w:type="auto"/>
          </w:tcPr>
          <w:p w14:paraId="349B2D2A" w14:textId="77777777" w:rsidR="002258C4" w:rsidRDefault="00000000">
            <w:pPr>
              <w:pStyle w:val="Compact"/>
              <w:jc w:val="right"/>
            </w:pPr>
            <w:r>
              <w:t>0.9432</w:t>
            </w:r>
          </w:p>
        </w:tc>
        <w:tc>
          <w:tcPr>
            <w:tcW w:w="0" w:type="auto"/>
          </w:tcPr>
          <w:p w14:paraId="40206F43" w14:textId="77777777" w:rsidR="002258C4" w:rsidRDefault="00000000">
            <w:pPr>
              <w:pStyle w:val="Compact"/>
              <w:jc w:val="right"/>
            </w:pPr>
            <w:r>
              <w:t>0.9238</w:t>
            </w:r>
          </w:p>
        </w:tc>
        <w:tc>
          <w:tcPr>
            <w:tcW w:w="0" w:type="auto"/>
          </w:tcPr>
          <w:p w14:paraId="3759305C" w14:textId="77777777" w:rsidR="002258C4" w:rsidRDefault="00000000">
            <w:pPr>
              <w:pStyle w:val="Compact"/>
              <w:jc w:val="right"/>
            </w:pPr>
            <w:r>
              <w:t>0.7250</w:t>
            </w:r>
          </w:p>
        </w:tc>
      </w:tr>
      <w:tr w:rsidR="002258C4" w14:paraId="1BAD98C1" w14:textId="77777777">
        <w:tc>
          <w:tcPr>
            <w:tcW w:w="0" w:type="auto"/>
          </w:tcPr>
          <w:p w14:paraId="06E831F2" w14:textId="77777777" w:rsidR="002258C4" w:rsidRDefault="00000000">
            <w:pPr>
              <w:pStyle w:val="Compact"/>
            </w:pPr>
            <w:r>
              <w:t>Tstart4</w:t>
            </w:r>
          </w:p>
        </w:tc>
        <w:tc>
          <w:tcPr>
            <w:tcW w:w="0" w:type="auto"/>
          </w:tcPr>
          <w:p w14:paraId="14D0BD0D" w14:textId="77777777" w:rsidR="002258C4" w:rsidRDefault="00000000">
            <w:pPr>
              <w:pStyle w:val="Compact"/>
              <w:jc w:val="right"/>
            </w:pPr>
            <w:r>
              <w:t>0.9953</w:t>
            </w:r>
          </w:p>
        </w:tc>
        <w:tc>
          <w:tcPr>
            <w:tcW w:w="0" w:type="auto"/>
          </w:tcPr>
          <w:p w14:paraId="26F14EAD" w14:textId="77777777" w:rsidR="002258C4" w:rsidRDefault="00000000">
            <w:pPr>
              <w:pStyle w:val="Compact"/>
              <w:jc w:val="right"/>
            </w:pPr>
            <w:r>
              <w:t>0.9163</w:t>
            </w:r>
          </w:p>
        </w:tc>
        <w:tc>
          <w:tcPr>
            <w:tcW w:w="0" w:type="auto"/>
          </w:tcPr>
          <w:p w14:paraId="12640A1C" w14:textId="77777777" w:rsidR="002258C4" w:rsidRDefault="00000000">
            <w:pPr>
              <w:pStyle w:val="Compact"/>
              <w:jc w:val="right"/>
            </w:pPr>
            <w:r>
              <w:t>0.8876</w:t>
            </w:r>
          </w:p>
        </w:tc>
        <w:tc>
          <w:tcPr>
            <w:tcW w:w="0" w:type="auto"/>
          </w:tcPr>
          <w:p w14:paraId="22E47DAF" w14:textId="77777777" w:rsidR="002258C4" w:rsidRDefault="00000000">
            <w:pPr>
              <w:pStyle w:val="Compact"/>
              <w:jc w:val="right"/>
            </w:pPr>
            <w:r>
              <w:t>0.7834</w:t>
            </w:r>
          </w:p>
        </w:tc>
        <w:tc>
          <w:tcPr>
            <w:tcW w:w="0" w:type="auto"/>
          </w:tcPr>
          <w:p w14:paraId="32B66E2E" w14:textId="77777777" w:rsidR="002258C4" w:rsidRDefault="00000000">
            <w:pPr>
              <w:pStyle w:val="Compact"/>
              <w:jc w:val="right"/>
            </w:pPr>
            <w:r>
              <w:t>0.7842</w:t>
            </w:r>
          </w:p>
        </w:tc>
      </w:tr>
      <w:tr w:rsidR="002258C4" w14:paraId="50FC35B4" w14:textId="77777777">
        <w:tc>
          <w:tcPr>
            <w:tcW w:w="0" w:type="auto"/>
          </w:tcPr>
          <w:p w14:paraId="6DC9E6DF" w14:textId="77777777" w:rsidR="002258C4" w:rsidRDefault="00000000">
            <w:pPr>
              <w:pStyle w:val="Compact"/>
            </w:pPr>
            <w:r>
              <w:t>Tstart5</w:t>
            </w:r>
          </w:p>
        </w:tc>
        <w:tc>
          <w:tcPr>
            <w:tcW w:w="0" w:type="auto"/>
          </w:tcPr>
          <w:p w14:paraId="75AAF324" w14:textId="77777777" w:rsidR="002258C4" w:rsidRDefault="00000000">
            <w:pPr>
              <w:pStyle w:val="Compact"/>
              <w:jc w:val="right"/>
            </w:pPr>
            <w:r>
              <w:t>0.9321</w:t>
            </w:r>
          </w:p>
        </w:tc>
        <w:tc>
          <w:tcPr>
            <w:tcW w:w="0" w:type="auto"/>
          </w:tcPr>
          <w:p w14:paraId="3A3EAF21" w14:textId="77777777" w:rsidR="002258C4" w:rsidRDefault="00000000">
            <w:pPr>
              <w:pStyle w:val="Compact"/>
              <w:jc w:val="right"/>
            </w:pPr>
            <w:r>
              <w:t>0.8661</w:t>
            </w:r>
          </w:p>
        </w:tc>
        <w:tc>
          <w:tcPr>
            <w:tcW w:w="0" w:type="auto"/>
          </w:tcPr>
          <w:p w14:paraId="11D152FE" w14:textId="77777777" w:rsidR="002258C4" w:rsidRDefault="00000000">
            <w:pPr>
              <w:pStyle w:val="Compact"/>
              <w:jc w:val="right"/>
            </w:pPr>
            <w:r>
              <w:t>0.8346</w:t>
            </w:r>
          </w:p>
        </w:tc>
        <w:tc>
          <w:tcPr>
            <w:tcW w:w="0" w:type="auto"/>
          </w:tcPr>
          <w:p w14:paraId="2669911F" w14:textId="77777777" w:rsidR="002258C4" w:rsidRDefault="00000000">
            <w:pPr>
              <w:pStyle w:val="Compact"/>
              <w:jc w:val="right"/>
            </w:pPr>
            <w:r>
              <w:t>0.7905</w:t>
            </w:r>
          </w:p>
        </w:tc>
        <w:tc>
          <w:tcPr>
            <w:tcW w:w="0" w:type="auto"/>
          </w:tcPr>
          <w:p w14:paraId="3AF12A9A" w14:textId="77777777" w:rsidR="002258C4" w:rsidRDefault="00000000">
            <w:pPr>
              <w:pStyle w:val="Compact"/>
              <w:jc w:val="right"/>
            </w:pPr>
            <w:r>
              <w:t>0.7184</w:t>
            </w:r>
          </w:p>
        </w:tc>
      </w:tr>
      <w:tr w:rsidR="002258C4" w14:paraId="10B85CB1" w14:textId="77777777">
        <w:tc>
          <w:tcPr>
            <w:tcW w:w="0" w:type="auto"/>
          </w:tcPr>
          <w:p w14:paraId="76A51979" w14:textId="77777777" w:rsidR="002258C4" w:rsidRDefault="00000000">
            <w:pPr>
              <w:pStyle w:val="Compact"/>
            </w:pPr>
            <w:r>
              <w:t>Tstart6</w:t>
            </w:r>
          </w:p>
        </w:tc>
        <w:tc>
          <w:tcPr>
            <w:tcW w:w="0" w:type="auto"/>
          </w:tcPr>
          <w:p w14:paraId="36CF240E" w14:textId="77777777" w:rsidR="002258C4" w:rsidRDefault="00000000">
            <w:pPr>
              <w:pStyle w:val="Compact"/>
              <w:jc w:val="right"/>
            </w:pPr>
            <w:r>
              <w:t>0.8628</w:t>
            </w:r>
          </w:p>
        </w:tc>
        <w:tc>
          <w:tcPr>
            <w:tcW w:w="0" w:type="auto"/>
          </w:tcPr>
          <w:p w14:paraId="43A6F28B" w14:textId="77777777" w:rsidR="002258C4" w:rsidRDefault="00000000">
            <w:pPr>
              <w:pStyle w:val="Compact"/>
              <w:jc w:val="right"/>
            </w:pPr>
            <w:r>
              <w:t>0.8537</w:t>
            </w:r>
          </w:p>
        </w:tc>
        <w:tc>
          <w:tcPr>
            <w:tcW w:w="0" w:type="auto"/>
          </w:tcPr>
          <w:p w14:paraId="76B3A6F1" w14:textId="77777777" w:rsidR="002258C4" w:rsidRDefault="00000000">
            <w:pPr>
              <w:pStyle w:val="Compact"/>
              <w:jc w:val="right"/>
            </w:pPr>
            <w:r>
              <w:t>0.7837</w:t>
            </w:r>
          </w:p>
        </w:tc>
        <w:tc>
          <w:tcPr>
            <w:tcW w:w="0" w:type="auto"/>
          </w:tcPr>
          <w:p w14:paraId="651873B2" w14:textId="77777777" w:rsidR="002258C4" w:rsidRDefault="00000000">
            <w:pPr>
              <w:pStyle w:val="Compact"/>
              <w:jc w:val="right"/>
            </w:pPr>
            <w:r>
              <w:t>0.7113</w:t>
            </w:r>
          </w:p>
        </w:tc>
        <w:tc>
          <w:tcPr>
            <w:tcW w:w="0" w:type="auto"/>
          </w:tcPr>
          <w:p w14:paraId="761B4F26" w14:textId="77777777" w:rsidR="002258C4" w:rsidRDefault="00000000">
            <w:pPr>
              <w:pStyle w:val="Compact"/>
              <w:jc w:val="right"/>
            </w:pPr>
            <w:r>
              <w:t>0.7067</w:t>
            </w:r>
          </w:p>
        </w:tc>
      </w:tr>
      <w:tr w:rsidR="002258C4" w14:paraId="67701A1A" w14:textId="77777777">
        <w:tc>
          <w:tcPr>
            <w:tcW w:w="0" w:type="auto"/>
          </w:tcPr>
          <w:p w14:paraId="0BC8BDC2" w14:textId="77777777" w:rsidR="002258C4" w:rsidRDefault="00000000">
            <w:pPr>
              <w:pStyle w:val="Compact"/>
            </w:pPr>
            <w:r>
              <w:t>Tstart8</w:t>
            </w:r>
          </w:p>
        </w:tc>
        <w:tc>
          <w:tcPr>
            <w:tcW w:w="0" w:type="auto"/>
          </w:tcPr>
          <w:p w14:paraId="2F246B95" w14:textId="77777777" w:rsidR="002258C4" w:rsidRDefault="00000000">
            <w:pPr>
              <w:pStyle w:val="Compact"/>
              <w:jc w:val="right"/>
            </w:pPr>
            <w:r>
              <w:t>0.7681</w:t>
            </w:r>
          </w:p>
        </w:tc>
        <w:tc>
          <w:tcPr>
            <w:tcW w:w="0" w:type="auto"/>
          </w:tcPr>
          <w:p w14:paraId="233FFE22" w14:textId="77777777" w:rsidR="002258C4" w:rsidRDefault="00000000">
            <w:pPr>
              <w:pStyle w:val="Compact"/>
              <w:jc w:val="right"/>
            </w:pPr>
            <w:r>
              <w:t>0.6955</w:t>
            </w:r>
          </w:p>
        </w:tc>
        <w:tc>
          <w:tcPr>
            <w:tcW w:w="0" w:type="auto"/>
          </w:tcPr>
          <w:p w14:paraId="6905315F" w14:textId="77777777" w:rsidR="002258C4" w:rsidRDefault="00000000">
            <w:pPr>
              <w:pStyle w:val="Compact"/>
              <w:jc w:val="right"/>
            </w:pPr>
            <w:r>
              <w:t>0.7328</w:t>
            </w:r>
          </w:p>
        </w:tc>
        <w:tc>
          <w:tcPr>
            <w:tcW w:w="0" w:type="auto"/>
          </w:tcPr>
          <w:p w14:paraId="0743ED3F" w14:textId="77777777" w:rsidR="002258C4" w:rsidRDefault="00000000">
            <w:pPr>
              <w:pStyle w:val="Compact"/>
              <w:jc w:val="right"/>
            </w:pPr>
            <w:r>
              <w:t>0.7485</w:t>
            </w:r>
          </w:p>
        </w:tc>
        <w:tc>
          <w:tcPr>
            <w:tcW w:w="0" w:type="auto"/>
          </w:tcPr>
          <w:p w14:paraId="53F1344C" w14:textId="77777777" w:rsidR="002258C4" w:rsidRDefault="00000000">
            <w:pPr>
              <w:pStyle w:val="Compact"/>
              <w:jc w:val="right"/>
            </w:pPr>
            <w:r>
              <w:t>0.7717</w:t>
            </w:r>
          </w:p>
        </w:tc>
      </w:tr>
    </w:tbl>
    <w:p w14:paraId="52A6571F" w14:textId="77777777" w:rsidR="002258C4" w:rsidRDefault="00000000">
      <w:pPr>
        <w:pStyle w:val="Heading4"/>
      </w:pPr>
      <w:bookmarkStart w:id="47" w:name="brier-scores-1"/>
      <w:bookmarkEnd w:id="46"/>
      <w:r>
        <w:t>Brier Scores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74"/>
        <w:gridCol w:w="930"/>
        <w:gridCol w:w="930"/>
        <w:gridCol w:w="930"/>
        <w:gridCol w:w="930"/>
        <w:gridCol w:w="930"/>
      </w:tblGrid>
      <w:tr w:rsidR="002258C4" w14:paraId="5233DD8F" w14:textId="77777777" w:rsidTr="00225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2692DE2" w14:textId="77777777" w:rsidR="002258C4" w:rsidRDefault="002258C4">
            <w:pPr>
              <w:pStyle w:val="Compact"/>
            </w:pPr>
          </w:p>
        </w:tc>
        <w:tc>
          <w:tcPr>
            <w:tcW w:w="0" w:type="auto"/>
          </w:tcPr>
          <w:p w14:paraId="281206FA" w14:textId="77777777" w:rsidR="002258C4" w:rsidRDefault="00000000">
            <w:pPr>
              <w:pStyle w:val="Compact"/>
              <w:jc w:val="right"/>
            </w:pPr>
            <w:r>
              <w:t>Dt1</w:t>
            </w:r>
          </w:p>
        </w:tc>
        <w:tc>
          <w:tcPr>
            <w:tcW w:w="0" w:type="auto"/>
          </w:tcPr>
          <w:p w14:paraId="56A2706C" w14:textId="77777777" w:rsidR="002258C4" w:rsidRDefault="00000000">
            <w:pPr>
              <w:pStyle w:val="Compact"/>
              <w:jc w:val="right"/>
            </w:pPr>
            <w:r>
              <w:t>Dt2</w:t>
            </w:r>
          </w:p>
        </w:tc>
        <w:tc>
          <w:tcPr>
            <w:tcW w:w="0" w:type="auto"/>
          </w:tcPr>
          <w:p w14:paraId="30BFC3A4" w14:textId="77777777" w:rsidR="002258C4" w:rsidRDefault="00000000">
            <w:pPr>
              <w:pStyle w:val="Compact"/>
              <w:jc w:val="right"/>
            </w:pPr>
            <w:r>
              <w:t>Dt3</w:t>
            </w:r>
          </w:p>
        </w:tc>
        <w:tc>
          <w:tcPr>
            <w:tcW w:w="0" w:type="auto"/>
          </w:tcPr>
          <w:p w14:paraId="47C12D57" w14:textId="77777777" w:rsidR="002258C4" w:rsidRDefault="00000000">
            <w:pPr>
              <w:pStyle w:val="Compact"/>
              <w:jc w:val="right"/>
            </w:pPr>
            <w:r>
              <w:t>Dt4</w:t>
            </w:r>
          </w:p>
        </w:tc>
        <w:tc>
          <w:tcPr>
            <w:tcW w:w="0" w:type="auto"/>
          </w:tcPr>
          <w:p w14:paraId="58F53660" w14:textId="77777777" w:rsidR="002258C4" w:rsidRDefault="00000000">
            <w:pPr>
              <w:pStyle w:val="Compact"/>
              <w:jc w:val="right"/>
            </w:pPr>
            <w:r>
              <w:t>Dt5</w:t>
            </w:r>
          </w:p>
        </w:tc>
      </w:tr>
      <w:tr w:rsidR="002258C4" w14:paraId="6783427E" w14:textId="77777777">
        <w:tc>
          <w:tcPr>
            <w:tcW w:w="0" w:type="auto"/>
          </w:tcPr>
          <w:p w14:paraId="2AC7AB3D" w14:textId="4DDBAF89" w:rsidR="002258C4" w:rsidRDefault="00000000">
            <w:pPr>
              <w:pStyle w:val="Compact"/>
            </w:pPr>
            <w:r>
              <w:t>Tstart2</w:t>
            </w:r>
          </w:p>
        </w:tc>
        <w:tc>
          <w:tcPr>
            <w:tcW w:w="0" w:type="auto"/>
          </w:tcPr>
          <w:p w14:paraId="49011967" w14:textId="77777777" w:rsidR="002258C4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4A3860E1" w14:textId="77777777" w:rsidR="002258C4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FE9771F" w14:textId="77777777" w:rsidR="002258C4" w:rsidRDefault="00000000">
            <w:pPr>
              <w:pStyle w:val="Compact"/>
              <w:jc w:val="right"/>
            </w:pPr>
            <w:r>
              <w:t>0.0078</w:t>
            </w:r>
          </w:p>
        </w:tc>
        <w:tc>
          <w:tcPr>
            <w:tcW w:w="0" w:type="auto"/>
          </w:tcPr>
          <w:p w14:paraId="6A8BC2DD" w14:textId="77777777" w:rsidR="002258C4" w:rsidRDefault="00000000">
            <w:pPr>
              <w:pStyle w:val="Compact"/>
              <w:jc w:val="right"/>
            </w:pPr>
            <w:r>
              <w:t>0.0290</w:t>
            </w:r>
          </w:p>
        </w:tc>
        <w:tc>
          <w:tcPr>
            <w:tcW w:w="0" w:type="auto"/>
          </w:tcPr>
          <w:p w14:paraId="0EBF99FD" w14:textId="77777777" w:rsidR="002258C4" w:rsidRDefault="00000000">
            <w:pPr>
              <w:pStyle w:val="Compact"/>
              <w:jc w:val="right"/>
            </w:pPr>
            <w:r>
              <w:t>0.0897</w:t>
            </w:r>
          </w:p>
        </w:tc>
      </w:tr>
      <w:tr w:rsidR="002258C4" w14:paraId="6AEA16FE" w14:textId="77777777">
        <w:tc>
          <w:tcPr>
            <w:tcW w:w="0" w:type="auto"/>
          </w:tcPr>
          <w:p w14:paraId="319AD5D5" w14:textId="7FE9F55B" w:rsidR="002258C4" w:rsidRDefault="00000000">
            <w:pPr>
              <w:pStyle w:val="Compact"/>
            </w:pPr>
            <w:r>
              <w:t>Tstart3</w:t>
            </w:r>
          </w:p>
        </w:tc>
        <w:tc>
          <w:tcPr>
            <w:tcW w:w="0" w:type="auto"/>
          </w:tcPr>
          <w:p w14:paraId="1C0A2219" w14:textId="77777777" w:rsidR="002258C4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4BCAEB21" w14:textId="77777777" w:rsidR="002258C4" w:rsidRDefault="00000000">
            <w:pPr>
              <w:pStyle w:val="Compact"/>
              <w:jc w:val="right"/>
            </w:pPr>
            <w:r>
              <w:t>0.0057</w:t>
            </w:r>
          </w:p>
        </w:tc>
        <w:tc>
          <w:tcPr>
            <w:tcW w:w="0" w:type="auto"/>
          </w:tcPr>
          <w:p w14:paraId="42AB26DB" w14:textId="77777777" w:rsidR="002258C4" w:rsidRDefault="00000000">
            <w:pPr>
              <w:pStyle w:val="Compact"/>
              <w:jc w:val="right"/>
            </w:pPr>
            <w:r>
              <w:t>0.0186</w:t>
            </w:r>
          </w:p>
        </w:tc>
        <w:tc>
          <w:tcPr>
            <w:tcW w:w="0" w:type="auto"/>
          </w:tcPr>
          <w:p w14:paraId="3AFE7F8B" w14:textId="77777777" w:rsidR="002258C4" w:rsidRDefault="00000000">
            <w:pPr>
              <w:pStyle w:val="Compact"/>
              <w:jc w:val="right"/>
            </w:pPr>
            <w:r>
              <w:t>0.0521</w:t>
            </w:r>
          </w:p>
        </w:tc>
        <w:tc>
          <w:tcPr>
            <w:tcW w:w="0" w:type="auto"/>
          </w:tcPr>
          <w:p w14:paraId="506FC51F" w14:textId="77777777" w:rsidR="002258C4" w:rsidRDefault="00000000">
            <w:pPr>
              <w:pStyle w:val="Compact"/>
              <w:jc w:val="right"/>
            </w:pPr>
            <w:r>
              <w:t>0.1401</w:t>
            </w:r>
          </w:p>
        </w:tc>
      </w:tr>
      <w:tr w:rsidR="002258C4" w14:paraId="7906F439" w14:textId="77777777">
        <w:tc>
          <w:tcPr>
            <w:tcW w:w="0" w:type="auto"/>
          </w:tcPr>
          <w:p w14:paraId="3180FB38" w14:textId="4D76950D" w:rsidR="002258C4" w:rsidRDefault="00000000">
            <w:pPr>
              <w:pStyle w:val="Compact"/>
            </w:pPr>
            <w:r>
              <w:t>Tstart4</w:t>
            </w:r>
          </w:p>
        </w:tc>
        <w:tc>
          <w:tcPr>
            <w:tcW w:w="0" w:type="auto"/>
          </w:tcPr>
          <w:p w14:paraId="3C32713B" w14:textId="77777777" w:rsidR="002258C4" w:rsidRDefault="00000000">
            <w:pPr>
              <w:pStyle w:val="Compact"/>
              <w:jc w:val="right"/>
            </w:pPr>
            <w:r>
              <w:t>0.0041</w:t>
            </w:r>
          </w:p>
        </w:tc>
        <w:tc>
          <w:tcPr>
            <w:tcW w:w="0" w:type="auto"/>
          </w:tcPr>
          <w:p w14:paraId="762EAEC2" w14:textId="77777777" w:rsidR="002258C4" w:rsidRDefault="00000000">
            <w:pPr>
              <w:pStyle w:val="Compact"/>
              <w:jc w:val="right"/>
            </w:pPr>
            <w:r>
              <w:t>0.0154</w:t>
            </w:r>
          </w:p>
        </w:tc>
        <w:tc>
          <w:tcPr>
            <w:tcW w:w="0" w:type="auto"/>
          </w:tcPr>
          <w:p w14:paraId="77F34FDE" w14:textId="77777777" w:rsidR="002258C4" w:rsidRDefault="00000000">
            <w:pPr>
              <w:pStyle w:val="Compact"/>
              <w:jc w:val="right"/>
            </w:pPr>
            <w:r>
              <w:t>0.0562</w:t>
            </w:r>
          </w:p>
        </w:tc>
        <w:tc>
          <w:tcPr>
            <w:tcW w:w="0" w:type="auto"/>
          </w:tcPr>
          <w:p w14:paraId="4C4C008B" w14:textId="77777777" w:rsidR="002258C4" w:rsidRDefault="00000000">
            <w:pPr>
              <w:pStyle w:val="Compact"/>
              <w:jc w:val="right"/>
            </w:pPr>
            <w:r>
              <w:t>0.1182</w:t>
            </w:r>
          </w:p>
        </w:tc>
        <w:tc>
          <w:tcPr>
            <w:tcW w:w="0" w:type="auto"/>
          </w:tcPr>
          <w:p w14:paraId="1ABDA8F1" w14:textId="77777777" w:rsidR="002258C4" w:rsidRDefault="00000000">
            <w:pPr>
              <w:pStyle w:val="Compact"/>
              <w:jc w:val="right"/>
            </w:pPr>
            <w:r>
              <w:t>0.1685</w:t>
            </w:r>
          </w:p>
        </w:tc>
      </w:tr>
      <w:tr w:rsidR="002258C4" w14:paraId="2CE003DD" w14:textId="77777777">
        <w:tc>
          <w:tcPr>
            <w:tcW w:w="0" w:type="auto"/>
          </w:tcPr>
          <w:p w14:paraId="1AD42446" w14:textId="5940EA43" w:rsidR="002258C4" w:rsidRDefault="00000000">
            <w:pPr>
              <w:pStyle w:val="Compact"/>
            </w:pPr>
            <w:r>
              <w:t>Tstart5</w:t>
            </w:r>
          </w:p>
        </w:tc>
        <w:tc>
          <w:tcPr>
            <w:tcW w:w="0" w:type="auto"/>
          </w:tcPr>
          <w:p w14:paraId="578044C1" w14:textId="77777777" w:rsidR="002258C4" w:rsidRDefault="00000000">
            <w:pPr>
              <w:pStyle w:val="Compact"/>
              <w:jc w:val="right"/>
            </w:pPr>
            <w:r>
              <w:t>0.0174</w:t>
            </w:r>
          </w:p>
        </w:tc>
        <w:tc>
          <w:tcPr>
            <w:tcW w:w="0" w:type="auto"/>
          </w:tcPr>
          <w:p w14:paraId="6EDA8A36" w14:textId="77777777" w:rsidR="002258C4" w:rsidRDefault="00000000">
            <w:pPr>
              <w:pStyle w:val="Compact"/>
              <w:jc w:val="right"/>
            </w:pPr>
            <w:r>
              <w:t>0.0512</w:t>
            </w:r>
          </w:p>
        </w:tc>
        <w:tc>
          <w:tcPr>
            <w:tcW w:w="0" w:type="auto"/>
          </w:tcPr>
          <w:p w14:paraId="50F51B40" w14:textId="77777777" w:rsidR="002258C4" w:rsidRDefault="00000000">
            <w:pPr>
              <w:pStyle w:val="Compact"/>
              <w:jc w:val="right"/>
            </w:pPr>
            <w:r>
              <w:t>0.0921</w:t>
            </w:r>
          </w:p>
        </w:tc>
        <w:tc>
          <w:tcPr>
            <w:tcW w:w="0" w:type="auto"/>
          </w:tcPr>
          <w:p w14:paraId="662333CC" w14:textId="77777777" w:rsidR="002258C4" w:rsidRDefault="00000000">
            <w:pPr>
              <w:pStyle w:val="Compact"/>
              <w:jc w:val="right"/>
            </w:pPr>
            <w:r>
              <w:t>0.1541</w:t>
            </w:r>
          </w:p>
        </w:tc>
        <w:tc>
          <w:tcPr>
            <w:tcW w:w="0" w:type="auto"/>
          </w:tcPr>
          <w:p w14:paraId="6F87193C" w14:textId="77777777" w:rsidR="002258C4" w:rsidRDefault="00000000">
            <w:pPr>
              <w:pStyle w:val="Compact"/>
              <w:jc w:val="right"/>
            </w:pPr>
            <w:r>
              <w:t>0.2102</w:t>
            </w:r>
          </w:p>
        </w:tc>
      </w:tr>
      <w:tr w:rsidR="002258C4" w14:paraId="6EE50A17" w14:textId="77777777">
        <w:tc>
          <w:tcPr>
            <w:tcW w:w="0" w:type="auto"/>
          </w:tcPr>
          <w:p w14:paraId="290112DF" w14:textId="2A6804AD" w:rsidR="002258C4" w:rsidRDefault="00000000">
            <w:pPr>
              <w:pStyle w:val="Compact"/>
            </w:pPr>
            <w:r>
              <w:t>Tstart6</w:t>
            </w:r>
          </w:p>
        </w:tc>
        <w:tc>
          <w:tcPr>
            <w:tcW w:w="0" w:type="auto"/>
          </w:tcPr>
          <w:p w14:paraId="293DC9D5" w14:textId="77777777" w:rsidR="002258C4" w:rsidRDefault="00000000">
            <w:pPr>
              <w:pStyle w:val="Compact"/>
              <w:jc w:val="right"/>
            </w:pPr>
            <w:r>
              <w:t>0.0444</w:t>
            </w:r>
          </w:p>
        </w:tc>
        <w:tc>
          <w:tcPr>
            <w:tcW w:w="0" w:type="auto"/>
          </w:tcPr>
          <w:p w14:paraId="4274BB88" w14:textId="77777777" w:rsidR="002258C4" w:rsidRDefault="00000000">
            <w:pPr>
              <w:pStyle w:val="Compact"/>
              <w:jc w:val="right"/>
            </w:pPr>
            <w:r>
              <w:t>0.0839</w:t>
            </w:r>
          </w:p>
        </w:tc>
        <w:tc>
          <w:tcPr>
            <w:tcW w:w="0" w:type="auto"/>
          </w:tcPr>
          <w:p w14:paraId="134B315E" w14:textId="77777777" w:rsidR="002258C4" w:rsidRDefault="00000000">
            <w:pPr>
              <w:pStyle w:val="Compact"/>
              <w:jc w:val="right"/>
            </w:pPr>
            <w:r>
              <w:t>0.1433</w:t>
            </w:r>
          </w:p>
        </w:tc>
        <w:tc>
          <w:tcPr>
            <w:tcW w:w="0" w:type="auto"/>
          </w:tcPr>
          <w:p w14:paraId="46B19846" w14:textId="77777777" w:rsidR="002258C4" w:rsidRDefault="00000000">
            <w:pPr>
              <w:pStyle w:val="Compact"/>
              <w:jc w:val="right"/>
            </w:pPr>
            <w:r>
              <w:t>0.2062</w:t>
            </w:r>
          </w:p>
        </w:tc>
        <w:tc>
          <w:tcPr>
            <w:tcW w:w="0" w:type="auto"/>
          </w:tcPr>
          <w:p w14:paraId="262B86F4" w14:textId="77777777" w:rsidR="002258C4" w:rsidRDefault="00000000">
            <w:pPr>
              <w:pStyle w:val="Compact"/>
              <w:jc w:val="right"/>
            </w:pPr>
            <w:r>
              <w:t>0.2282</w:t>
            </w:r>
          </w:p>
        </w:tc>
      </w:tr>
      <w:tr w:rsidR="002258C4" w14:paraId="321CBC88" w14:textId="77777777">
        <w:tc>
          <w:tcPr>
            <w:tcW w:w="0" w:type="auto"/>
          </w:tcPr>
          <w:p w14:paraId="63C1112F" w14:textId="73882FBF" w:rsidR="002258C4" w:rsidRDefault="00000000">
            <w:pPr>
              <w:pStyle w:val="Compact"/>
            </w:pPr>
            <w:r>
              <w:t>Tstart8</w:t>
            </w:r>
          </w:p>
        </w:tc>
        <w:tc>
          <w:tcPr>
            <w:tcW w:w="0" w:type="auto"/>
          </w:tcPr>
          <w:p w14:paraId="00BD2972" w14:textId="77777777" w:rsidR="002258C4" w:rsidRDefault="00000000">
            <w:pPr>
              <w:pStyle w:val="Compact"/>
              <w:jc w:val="right"/>
            </w:pPr>
            <w:r>
              <w:t>0.1073</w:t>
            </w:r>
          </w:p>
        </w:tc>
        <w:tc>
          <w:tcPr>
            <w:tcW w:w="0" w:type="auto"/>
          </w:tcPr>
          <w:p w14:paraId="73EBA712" w14:textId="77777777" w:rsidR="002258C4" w:rsidRDefault="00000000">
            <w:pPr>
              <w:pStyle w:val="Compact"/>
              <w:jc w:val="right"/>
            </w:pPr>
            <w:r>
              <w:t>0.1903</w:t>
            </w:r>
          </w:p>
        </w:tc>
        <w:tc>
          <w:tcPr>
            <w:tcW w:w="0" w:type="auto"/>
          </w:tcPr>
          <w:p w14:paraId="32754145" w14:textId="77777777" w:rsidR="002258C4" w:rsidRDefault="00000000">
            <w:pPr>
              <w:pStyle w:val="Compact"/>
              <w:jc w:val="right"/>
            </w:pPr>
            <w:r>
              <w:t>0.2156</w:t>
            </w:r>
          </w:p>
        </w:tc>
        <w:tc>
          <w:tcPr>
            <w:tcW w:w="0" w:type="auto"/>
          </w:tcPr>
          <w:p w14:paraId="5755D04D" w14:textId="77777777" w:rsidR="002258C4" w:rsidRDefault="00000000">
            <w:pPr>
              <w:pStyle w:val="Compact"/>
              <w:jc w:val="right"/>
            </w:pPr>
            <w:r>
              <w:t>0.1974</w:t>
            </w:r>
          </w:p>
        </w:tc>
        <w:tc>
          <w:tcPr>
            <w:tcW w:w="0" w:type="auto"/>
          </w:tcPr>
          <w:p w14:paraId="12250AD1" w14:textId="77777777" w:rsidR="002258C4" w:rsidRDefault="00000000">
            <w:pPr>
              <w:pStyle w:val="Compact"/>
              <w:jc w:val="right"/>
            </w:pPr>
            <w:r>
              <w:t>0.1469</w:t>
            </w:r>
          </w:p>
        </w:tc>
      </w:tr>
      <w:bookmarkEnd w:id="39"/>
      <w:bookmarkEnd w:id="45"/>
      <w:bookmarkEnd w:id="47"/>
    </w:tbl>
    <w:p w14:paraId="1379879F" w14:textId="77777777" w:rsidR="0051466B" w:rsidRDefault="0051466B"/>
    <w:sectPr w:rsidR="005146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9C55E" w14:textId="77777777" w:rsidR="00A15231" w:rsidRDefault="00A15231">
      <w:pPr>
        <w:spacing w:after="0"/>
      </w:pPr>
      <w:r>
        <w:separator/>
      </w:r>
    </w:p>
  </w:endnote>
  <w:endnote w:type="continuationSeparator" w:id="0">
    <w:p w14:paraId="53C5FA51" w14:textId="77777777" w:rsidR="00A15231" w:rsidRDefault="00A152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11C80" w14:textId="77777777" w:rsidR="00A15231" w:rsidRDefault="00A15231">
      <w:r>
        <w:separator/>
      </w:r>
    </w:p>
  </w:footnote>
  <w:footnote w:type="continuationSeparator" w:id="0">
    <w:p w14:paraId="773D2C52" w14:textId="77777777" w:rsidR="00A15231" w:rsidRDefault="00A15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5A64C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40012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31C6DF7"/>
    <w:multiLevelType w:val="hybridMultilevel"/>
    <w:tmpl w:val="9596051A"/>
    <w:lvl w:ilvl="0" w:tplc="E72C032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58842582">
    <w:abstractNumId w:val="0"/>
  </w:num>
  <w:num w:numId="2" w16cid:durableId="912198310">
    <w:abstractNumId w:val="1"/>
  </w:num>
  <w:num w:numId="3" w16cid:durableId="160396074">
    <w:abstractNumId w:val="1"/>
  </w:num>
  <w:num w:numId="4" w16cid:durableId="524254817">
    <w:abstractNumId w:val="1"/>
  </w:num>
  <w:num w:numId="5" w16cid:durableId="1763987507">
    <w:abstractNumId w:val="1"/>
  </w:num>
  <w:num w:numId="6" w16cid:durableId="2061317977">
    <w:abstractNumId w:val="1"/>
  </w:num>
  <w:num w:numId="7" w16cid:durableId="759913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8C4"/>
    <w:rsid w:val="000C3E8E"/>
    <w:rsid w:val="00215A0D"/>
    <w:rsid w:val="002258C4"/>
    <w:rsid w:val="0051466B"/>
    <w:rsid w:val="00627D52"/>
    <w:rsid w:val="00A15231"/>
    <w:rsid w:val="00C731D9"/>
    <w:rsid w:val="00EA6A6C"/>
    <w:rsid w:val="00F0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DC52E"/>
  <w15:docId w15:val="{F64575DD-19AC-F540-97EF-49C4ADDA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EA6A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EA6A6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8</TotalTime>
  <Pages>14</Pages>
  <Words>1695</Words>
  <Characters>9664</Characters>
  <Application>Microsoft Office Word</Application>
  <DocSecurity>0</DocSecurity>
  <Lines>80</Lines>
  <Paragraphs>22</Paragraphs>
  <ScaleCrop>false</ScaleCrop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creator>randy</dc:creator>
  <cp:keywords/>
  <cp:lastModifiedBy>Jin, Xin</cp:lastModifiedBy>
  <cp:revision>4</cp:revision>
  <dcterms:created xsi:type="dcterms:W3CDTF">2024-06-19T19:23:00Z</dcterms:created>
  <dcterms:modified xsi:type="dcterms:W3CDTF">2024-06-19T20:41:00Z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2024-06-19</vt:lpwstr>
  </property>
  <property fmtid="{D5CDD505-2E9C-101B-9397-08002B2CF9AE}" pid="3" name="output">
    <vt:lpwstr/>
  </property>
</Properties>
</file>